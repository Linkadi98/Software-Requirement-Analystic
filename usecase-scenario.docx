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392"/>
        <w:gridCol w:w="2392"/>
        <w:gridCol w:w="1879"/>
      </w:tblGrid>
      <w:tr w:rsidR="00196F20" w:rsidTr="00196F20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196F20" w:rsidRDefault="00196F20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Mã Use case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F20" w:rsidRDefault="00196F20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UC00</w:t>
            </w:r>
            <w:r w:rsidR="00C32BD4">
              <w:rPr>
                <w:rFonts w:ascii="Times New Roman" w:hAnsi="Times New Roman" w:cs="Times New Roman"/>
                <w:sz w:val="19"/>
              </w:rPr>
              <w:t>5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F20" w:rsidRDefault="00196F20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9"/>
              </w:rPr>
            </w:pPr>
            <w:r>
              <w:rPr>
                <w:rFonts w:ascii="Times New Roman" w:hAnsi="Times New Roman" w:cs="Times New Roman"/>
                <w:b w:val="0"/>
                <w:sz w:val="19"/>
              </w:rPr>
              <w:t>Tên Use case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F20" w:rsidRDefault="00C32BD4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Lập hóa đơn bán thuốc</w:t>
            </w:r>
          </w:p>
        </w:tc>
      </w:tr>
      <w:tr w:rsidR="00196F20" w:rsidTr="00196F20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196F20" w:rsidRDefault="00196F20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F20" w:rsidRDefault="00C32BD4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Nhân viên bán thuốc</w:t>
            </w:r>
            <w:r w:rsidR="00196F20">
              <w:rPr>
                <w:rFonts w:ascii="Times New Roman" w:hAnsi="Times New Roman" w:cs="Times New Roman"/>
                <w:sz w:val="19"/>
              </w:rPr>
              <w:t xml:space="preserve"> </w:t>
            </w:r>
          </w:p>
        </w:tc>
      </w:tr>
      <w:tr w:rsidR="00196F20" w:rsidTr="00196F20">
        <w:trPr>
          <w:trHeight w:val="30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196F20" w:rsidRDefault="00196F20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F20" w:rsidRDefault="00A768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Đã</w:t>
            </w:r>
            <w:r w:rsidR="00196F20">
              <w:rPr>
                <w:rFonts w:ascii="Times New Roman" w:hAnsi="Times New Roman" w:cs="Times New Roman"/>
                <w:sz w:val="19"/>
              </w:rPr>
              <w:t xml:space="preserve"> đăng nhập thành c</w:t>
            </w:r>
            <w:r w:rsidR="00C32BD4">
              <w:rPr>
                <w:rFonts w:ascii="Times New Roman" w:hAnsi="Times New Roman" w:cs="Times New Roman"/>
                <w:sz w:val="19"/>
              </w:rPr>
              <w:t>ông, đã chọn chức năng bán thuốc</w:t>
            </w:r>
          </w:p>
        </w:tc>
      </w:tr>
      <w:tr w:rsidR="00196F20" w:rsidTr="00196F20">
        <w:trPr>
          <w:trHeight w:val="841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196F20" w:rsidRDefault="00196F20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Luồng sự kiện chính</w:t>
            </w:r>
          </w:p>
          <w:p w:rsidR="00196F20" w:rsidRDefault="00196F20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9"/>
              <w:gridCol w:w="1656"/>
              <w:gridCol w:w="4173"/>
            </w:tblGrid>
            <w:tr w:rsidR="00196F20" w:rsidTr="008B12BE">
              <w:tc>
                <w:tcPr>
                  <w:tcW w:w="579" w:type="dxa"/>
                  <w:shd w:val="clear" w:color="auto" w:fill="FFCC99"/>
                  <w:vAlign w:val="center"/>
                  <w:hideMark/>
                </w:tcPr>
                <w:p w:rsidR="00196F20" w:rsidRDefault="00196F20" w:rsidP="008B12BE">
                  <w:pPr>
                    <w:pStyle w:val="TableCaptionSmall"/>
                    <w:jc w:val="left"/>
                    <w:rPr>
                      <w:rFonts w:ascii="Times New Roman" w:hAnsi="Times New Roman" w:cs="Times New Roman"/>
                      <w:b w:val="0"/>
                      <w:sz w:val="17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shd w:val="clear" w:color="auto" w:fill="FFCC99"/>
                  <w:vAlign w:val="center"/>
                  <w:hideMark/>
                </w:tcPr>
                <w:p w:rsidR="00196F20" w:rsidRDefault="00196F20" w:rsidP="008B12BE">
                  <w:pPr>
                    <w:pStyle w:val="TableCaptionSmall"/>
                    <w:jc w:val="left"/>
                    <w:rPr>
                      <w:rFonts w:ascii="Times New Roman" w:hAnsi="Times New Roman" w:cs="Times New Roman"/>
                      <w:b w:val="0"/>
                      <w:sz w:val="17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shd w:val="clear" w:color="auto" w:fill="FFCC99"/>
                  <w:vAlign w:val="center"/>
                  <w:hideMark/>
                </w:tcPr>
                <w:p w:rsidR="00196F20" w:rsidRDefault="00196F20" w:rsidP="008B12BE">
                  <w:pPr>
                    <w:pStyle w:val="TableCaptionSmall"/>
                    <w:ind w:left="547"/>
                    <w:jc w:val="left"/>
                    <w:rPr>
                      <w:rFonts w:ascii="Times New Roman" w:hAnsi="Times New Roman" w:cs="Times New Roman"/>
                      <w:b w:val="0"/>
                      <w:sz w:val="17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7"/>
                    </w:rPr>
                    <w:t>Hành động</w:t>
                  </w:r>
                </w:p>
              </w:tc>
            </w:tr>
            <w:tr w:rsidR="00196F20" w:rsidTr="008B12BE">
              <w:tc>
                <w:tcPr>
                  <w:tcW w:w="579" w:type="dxa"/>
                  <w:vAlign w:val="center"/>
                </w:tcPr>
                <w:p w:rsidR="00196F20" w:rsidRDefault="00196F20" w:rsidP="008B12BE">
                  <w:pPr>
                    <w:numPr>
                      <w:ilvl w:val="0"/>
                      <w:numId w:val="43"/>
                    </w:numPr>
                    <w:spacing w:line="240" w:lineRule="auto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  <w:hideMark/>
                </w:tcPr>
                <w:p w:rsidR="00196F20" w:rsidRDefault="00196F20" w:rsidP="00050736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196F20" w:rsidRDefault="00196F20" w:rsidP="008B12BE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</w:t>
                  </w:r>
                  <w:r w:rsidR="00C32BD4">
                    <w:rPr>
                      <w:sz w:val="19"/>
                    </w:rPr>
                    <w:t>màn hình bán thuốc</w:t>
                  </w:r>
                </w:p>
              </w:tc>
            </w:tr>
            <w:tr w:rsidR="00196F20" w:rsidTr="008B12BE">
              <w:tc>
                <w:tcPr>
                  <w:tcW w:w="579" w:type="dxa"/>
                  <w:vAlign w:val="center"/>
                </w:tcPr>
                <w:p w:rsidR="00196F20" w:rsidRDefault="00196F20" w:rsidP="008B12BE">
                  <w:pPr>
                    <w:numPr>
                      <w:ilvl w:val="0"/>
                      <w:numId w:val="43"/>
                    </w:numPr>
                    <w:spacing w:line="240" w:lineRule="auto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  <w:hideMark/>
                </w:tcPr>
                <w:p w:rsidR="00196F20" w:rsidRDefault="00C32BD4" w:rsidP="00050736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196F20" w:rsidRDefault="00C32BD4" w:rsidP="008B12BE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và chọn thuốc hiển thị trên màn hình</w:t>
                  </w:r>
                </w:p>
              </w:tc>
            </w:tr>
            <w:tr w:rsidR="00C32BD4" w:rsidTr="008B12BE">
              <w:tc>
                <w:tcPr>
                  <w:tcW w:w="579" w:type="dxa"/>
                  <w:vAlign w:val="center"/>
                </w:tcPr>
                <w:p w:rsidR="00C32BD4" w:rsidRDefault="00C32BD4" w:rsidP="008B12BE">
                  <w:pPr>
                    <w:numPr>
                      <w:ilvl w:val="0"/>
                      <w:numId w:val="43"/>
                    </w:numPr>
                    <w:spacing w:line="240" w:lineRule="auto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 w:rsidR="00C32BD4" w:rsidRDefault="00C32BD4" w:rsidP="00050736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vAlign w:val="center"/>
                </w:tcPr>
                <w:p w:rsidR="00C32BD4" w:rsidRDefault="00C32BD4" w:rsidP="008B12BE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thêm một hàng chứa thông tin thuốc trong hóa đơn</w:t>
                  </w:r>
                </w:p>
              </w:tc>
            </w:tr>
            <w:tr w:rsidR="00C32BD4" w:rsidTr="008B12BE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C32BD4" w:rsidRDefault="00C32BD4" w:rsidP="008B12BE">
                  <w:pPr>
                    <w:numPr>
                      <w:ilvl w:val="0"/>
                      <w:numId w:val="43"/>
                    </w:numPr>
                    <w:spacing w:line="240" w:lineRule="auto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  <w:hideMark/>
                </w:tcPr>
                <w:p w:rsidR="00C32BD4" w:rsidRDefault="00C32BD4" w:rsidP="00050736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C32BD4" w:rsidRDefault="00C32BD4" w:rsidP="008B12BE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số lượng thuốc</w:t>
                  </w:r>
                </w:p>
              </w:tc>
            </w:tr>
            <w:tr w:rsidR="00196F20" w:rsidTr="008B12BE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196F20" w:rsidRDefault="00196F20" w:rsidP="008B12BE">
                  <w:pPr>
                    <w:numPr>
                      <w:ilvl w:val="0"/>
                      <w:numId w:val="43"/>
                    </w:numPr>
                    <w:spacing w:line="240" w:lineRule="auto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  <w:hideMark/>
                </w:tcPr>
                <w:p w:rsidR="00196F20" w:rsidRDefault="00196F20" w:rsidP="00050736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196F20" w:rsidRDefault="008B12BE" w:rsidP="008B12BE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Tính và hiển thị giá tiền</w:t>
                  </w:r>
                </w:p>
              </w:tc>
            </w:tr>
            <w:tr w:rsidR="008B12BE" w:rsidTr="004210AB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8B12BE" w:rsidRDefault="008B12BE" w:rsidP="008B12BE">
                  <w:pPr>
                    <w:numPr>
                      <w:ilvl w:val="0"/>
                      <w:numId w:val="43"/>
                    </w:numPr>
                    <w:spacing w:line="240" w:lineRule="auto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8B12BE" w:rsidRDefault="008B12BE" w:rsidP="00050736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8B12BE" w:rsidRDefault="008B12BE" w:rsidP="008B12BE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Lặp lại bước 2 nếu cần</w:t>
                  </w:r>
                </w:p>
              </w:tc>
            </w:tr>
            <w:tr w:rsidR="008B12BE" w:rsidTr="004210AB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8B12BE" w:rsidRDefault="008B12BE" w:rsidP="008B12BE">
                  <w:pPr>
                    <w:numPr>
                      <w:ilvl w:val="0"/>
                      <w:numId w:val="43"/>
                    </w:numPr>
                    <w:spacing w:line="240" w:lineRule="auto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8B12BE" w:rsidRDefault="008B12BE" w:rsidP="00050736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8B12BE" w:rsidRDefault="008B12BE" w:rsidP="008B12BE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và chọn Khách hàng</w:t>
                  </w:r>
                </w:p>
              </w:tc>
            </w:tr>
            <w:tr w:rsidR="008B12BE" w:rsidTr="004210AB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8B12BE" w:rsidRDefault="008B12BE" w:rsidP="008B12BE">
                  <w:pPr>
                    <w:numPr>
                      <w:ilvl w:val="0"/>
                      <w:numId w:val="43"/>
                    </w:numPr>
                    <w:spacing w:line="240" w:lineRule="auto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8B12BE" w:rsidRDefault="008B12BE" w:rsidP="00050736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8B12BE" w:rsidRDefault="008B12BE" w:rsidP="008B12BE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số tiền giảm giá</w:t>
                  </w:r>
                </w:p>
              </w:tc>
            </w:tr>
            <w:tr w:rsidR="008B12BE" w:rsidTr="004210AB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8B12BE" w:rsidRDefault="008B12BE" w:rsidP="008B12BE">
                  <w:pPr>
                    <w:numPr>
                      <w:ilvl w:val="0"/>
                      <w:numId w:val="43"/>
                    </w:numPr>
                    <w:spacing w:line="240" w:lineRule="auto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8B12BE" w:rsidRDefault="008B12BE" w:rsidP="00050736">
                  <w:pPr>
                    <w:widowControl w:val="0"/>
                    <w:spacing w:after="40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8B12BE" w:rsidRDefault="008B12BE" w:rsidP="008B12BE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Tính số tiền cần thu từ Khách</w:t>
                  </w:r>
                </w:p>
              </w:tc>
            </w:tr>
            <w:tr w:rsidR="008B12BE" w:rsidTr="008B12BE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8B12BE" w:rsidRDefault="008B12BE" w:rsidP="008B12BE">
                  <w:pPr>
                    <w:numPr>
                      <w:ilvl w:val="0"/>
                      <w:numId w:val="43"/>
                    </w:numPr>
                    <w:spacing w:line="240" w:lineRule="auto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  <w:hideMark/>
                </w:tcPr>
                <w:p w:rsidR="008B12BE" w:rsidRDefault="008B12BE" w:rsidP="00050736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8B12BE" w:rsidRDefault="008B12BE" w:rsidP="008B12BE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Nhấn nút Thanh toán</w:t>
                  </w:r>
                </w:p>
              </w:tc>
            </w:tr>
            <w:tr w:rsidR="008B12BE" w:rsidTr="008B12BE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8B12BE" w:rsidRDefault="008B12BE" w:rsidP="008B12BE">
                  <w:pPr>
                    <w:numPr>
                      <w:ilvl w:val="0"/>
                      <w:numId w:val="43"/>
                    </w:numPr>
                    <w:spacing w:line="240" w:lineRule="auto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 w:rsidR="008B12BE" w:rsidRDefault="008B12BE" w:rsidP="00050736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vAlign w:val="center"/>
                </w:tcPr>
                <w:p w:rsidR="008B12BE" w:rsidRDefault="008B12BE" w:rsidP="008B12BE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In hóa đơn và kết thúc use-case</w:t>
                  </w:r>
                </w:p>
              </w:tc>
            </w:tr>
          </w:tbl>
          <w:p w:rsidR="00196F20" w:rsidRDefault="00196F20">
            <w:pPr>
              <w:pStyle w:val="Bang"/>
              <w:widowControl w:val="0"/>
              <w:spacing w:before="0" w:after="0" w:line="256" w:lineRule="auto"/>
              <w:rPr>
                <w:rFonts w:ascii="Times New Roman" w:hAnsi="Times New Roman" w:cs="Times New Roman"/>
                <w:sz w:val="19"/>
              </w:rPr>
            </w:pPr>
          </w:p>
        </w:tc>
      </w:tr>
      <w:tr w:rsidR="00196F20" w:rsidTr="00196F20">
        <w:trPr>
          <w:trHeight w:val="112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196F20" w:rsidRDefault="00196F20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9"/>
              </w:rPr>
            </w:pPr>
            <w:r>
              <w:rPr>
                <w:rFonts w:ascii="Times New Roman" w:hAnsi="Times New Roman" w:cs="Times New Roman"/>
                <w:b w:val="0"/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8"/>
              <w:gridCol w:w="1660"/>
              <w:gridCol w:w="4160"/>
            </w:tblGrid>
            <w:tr w:rsidR="00196F20" w:rsidTr="00C32BD4">
              <w:tc>
                <w:tcPr>
                  <w:tcW w:w="588" w:type="dxa"/>
                  <w:shd w:val="clear" w:color="auto" w:fill="FFCC99"/>
                  <w:hideMark/>
                </w:tcPr>
                <w:p w:rsidR="00196F20" w:rsidRDefault="00196F20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b w:val="0"/>
                      <w:sz w:val="19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shd w:val="clear" w:color="auto" w:fill="FFCC99"/>
                  <w:hideMark/>
                </w:tcPr>
                <w:p w:rsidR="00196F20" w:rsidRDefault="00196F20">
                  <w:pPr>
                    <w:pStyle w:val="TableCaptionSmall"/>
                    <w:rPr>
                      <w:rFonts w:ascii="Times New Roman" w:hAnsi="Times New Roman" w:cs="Times New Roman"/>
                      <w:b w:val="0"/>
                      <w:sz w:val="19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shd w:val="clear" w:color="auto" w:fill="FFCC99"/>
                  <w:hideMark/>
                </w:tcPr>
                <w:p w:rsidR="00196F20" w:rsidRDefault="00196F20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b w:val="0"/>
                      <w:sz w:val="19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9"/>
                    </w:rPr>
                    <w:t>Hành động</w:t>
                  </w:r>
                </w:p>
              </w:tc>
            </w:tr>
            <w:tr w:rsidR="00196F20" w:rsidTr="00C32BD4">
              <w:trPr>
                <w:trHeight w:val="286"/>
              </w:trPr>
              <w:tc>
                <w:tcPr>
                  <w:tcW w:w="588" w:type="dxa"/>
                  <w:hideMark/>
                </w:tcPr>
                <w:p w:rsidR="00196F20" w:rsidRDefault="008B12BE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5a.</w:t>
                  </w:r>
                </w:p>
              </w:tc>
              <w:tc>
                <w:tcPr>
                  <w:tcW w:w="1660" w:type="dxa"/>
                  <w:hideMark/>
                </w:tcPr>
                <w:p w:rsidR="00196F20" w:rsidRDefault="00196F20" w:rsidP="00E12EAA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hideMark/>
                </w:tcPr>
                <w:p w:rsidR="00196F20" w:rsidRDefault="008B12BE" w:rsidP="00E12EAA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số lượng thuốc vượt quá tồn kho, hệ thống thông báo tới nhân viên để xử lý</w:t>
                  </w:r>
                </w:p>
              </w:tc>
            </w:tr>
            <w:tr w:rsidR="00196F20" w:rsidTr="00C32BD4">
              <w:tc>
                <w:tcPr>
                  <w:tcW w:w="588" w:type="dxa"/>
                  <w:hideMark/>
                </w:tcPr>
                <w:p w:rsidR="00196F20" w:rsidRDefault="008B12BE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  <w:hideMark/>
                </w:tcPr>
                <w:p w:rsidR="00196F20" w:rsidRDefault="008B12BE" w:rsidP="00E12EAA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60" w:type="dxa"/>
                  <w:hideMark/>
                </w:tcPr>
                <w:p w:rsidR="00196F20" w:rsidRDefault="008B12BE" w:rsidP="00E12EAA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Khách mới, Nhân viên có thể lựa chọn chức năng thêm Khách</w:t>
                  </w:r>
                </w:p>
              </w:tc>
            </w:tr>
          </w:tbl>
          <w:p w:rsidR="00196F20" w:rsidRDefault="00196F20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</w:p>
        </w:tc>
      </w:tr>
      <w:tr w:rsidR="00196F20" w:rsidTr="00196F20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196F20" w:rsidRDefault="00196F20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9"/>
              </w:rPr>
            </w:pPr>
            <w:r>
              <w:rPr>
                <w:rFonts w:ascii="Times New Roman" w:hAnsi="Times New Roman" w:cs="Times New Roman"/>
                <w:b w:val="0"/>
                <w:sz w:val="19"/>
              </w:rPr>
              <w:t>Hậu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6F20" w:rsidRDefault="00196F20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Không</w:t>
            </w:r>
          </w:p>
        </w:tc>
      </w:tr>
    </w:tbl>
    <w:p w:rsidR="00196F20" w:rsidRDefault="00196F20" w:rsidP="00196F20"/>
    <w:p w:rsidR="00757FEF" w:rsidRDefault="00757FEF">
      <w:pPr>
        <w:spacing w:before="0" w:line="240" w:lineRule="auto"/>
        <w:jc w:val="left"/>
        <w:rPr>
          <w:sz w:val="28"/>
          <w:szCs w:val="28"/>
        </w:rPr>
      </w:pPr>
    </w:p>
    <w:p w:rsidR="00B722A0" w:rsidRDefault="00B722A0">
      <w:pPr>
        <w:spacing w:before="0" w:line="240" w:lineRule="auto"/>
        <w:jc w:val="left"/>
        <w:rPr>
          <w:b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A768AB" w:rsidRDefault="00A768AB">
      <w:pPr>
        <w:spacing w:before="0" w:line="240" w:lineRule="auto"/>
        <w:jc w:val="left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392"/>
        <w:gridCol w:w="2392"/>
        <w:gridCol w:w="1879"/>
      </w:tblGrid>
      <w:tr w:rsidR="00A768AB" w:rsidTr="004210A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A768AB" w:rsidRDefault="00A768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Mã Use case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AB" w:rsidRDefault="00A768AB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UC00</w:t>
            </w:r>
            <w:r w:rsidR="008B12BE">
              <w:rPr>
                <w:rFonts w:ascii="Times New Roman" w:hAnsi="Times New Roman" w:cs="Times New Roman"/>
                <w:sz w:val="19"/>
              </w:rPr>
              <w:t>6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AB" w:rsidRDefault="00A768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9"/>
              </w:rPr>
            </w:pPr>
            <w:r>
              <w:rPr>
                <w:rFonts w:ascii="Times New Roman" w:hAnsi="Times New Roman" w:cs="Times New Roman"/>
                <w:b w:val="0"/>
                <w:sz w:val="19"/>
              </w:rPr>
              <w:t>Tên Use case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AB" w:rsidRDefault="008B12BE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Nhập thuốc</w:t>
            </w:r>
          </w:p>
        </w:tc>
      </w:tr>
      <w:tr w:rsidR="00A768AB" w:rsidTr="004210A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A768AB" w:rsidRDefault="00A768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AB" w:rsidRDefault="008B12BE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Người quản lý</w:t>
            </w:r>
            <w:r w:rsidR="00A768AB">
              <w:rPr>
                <w:rFonts w:ascii="Times New Roman" w:hAnsi="Times New Roman" w:cs="Times New Roman"/>
                <w:sz w:val="19"/>
              </w:rPr>
              <w:t xml:space="preserve"> </w:t>
            </w:r>
          </w:p>
        </w:tc>
      </w:tr>
      <w:tr w:rsidR="00A768AB" w:rsidTr="00E12EAA">
        <w:trPr>
          <w:trHeight w:val="30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A768AB" w:rsidRDefault="00A768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768AB" w:rsidRDefault="008B12BE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Đăng nhập thành công, chọn chức năng nhập thuốc</w:t>
            </w:r>
          </w:p>
        </w:tc>
      </w:tr>
      <w:tr w:rsidR="00A768AB" w:rsidTr="00E12EAA">
        <w:trPr>
          <w:trHeight w:val="841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F1E3"/>
            <w:hideMark/>
          </w:tcPr>
          <w:p w:rsidR="00A768AB" w:rsidRDefault="00A768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Luồng sự kiện chính</w:t>
            </w:r>
          </w:p>
          <w:p w:rsidR="00A768AB" w:rsidRDefault="00A768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9"/>
              <w:gridCol w:w="1656"/>
              <w:gridCol w:w="4173"/>
            </w:tblGrid>
            <w:tr w:rsidR="00A768AB" w:rsidTr="00E12EAA">
              <w:tc>
                <w:tcPr>
                  <w:tcW w:w="579" w:type="dxa"/>
                  <w:shd w:val="clear" w:color="auto" w:fill="FFCC99"/>
                  <w:vAlign w:val="center"/>
                  <w:hideMark/>
                </w:tcPr>
                <w:p w:rsidR="00A768AB" w:rsidRDefault="00A768AB" w:rsidP="00E12EAA">
                  <w:pPr>
                    <w:pStyle w:val="TableCaptionSmall"/>
                    <w:jc w:val="left"/>
                    <w:rPr>
                      <w:rFonts w:ascii="Times New Roman" w:hAnsi="Times New Roman" w:cs="Times New Roman"/>
                      <w:b w:val="0"/>
                      <w:sz w:val="17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shd w:val="clear" w:color="auto" w:fill="FFCC99"/>
                  <w:vAlign w:val="center"/>
                  <w:hideMark/>
                </w:tcPr>
                <w:p w:rsidR="00A768AB" w:rsidRDefault="00A768AB" w:rsidP="00E12EAA">
                  <w:pPr>
                    <w:pStyle w:val="TableCaptionSmall"/>
                    <w:jc w:val="left"/>
                    <w:rPr>
                      <w:rFonts w:ascii="Times New Roman" w:hAnsi="Times New Roman" w:cs="Times New Roman"/>
                      <w:b w:val="0"/>
                      <w:sz w:val="17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shd w:val="clear" w:color="auto" w:fill="FFCC99"/>
                  <w:vAlign w:val="center"/>
                  <w:hideMark/>
                </w:tcPr>
                <w:p w:rsidR="00A768AB" w:rsidRDefault="00A768AB" w:rsidP="00E12EAA">
                  <w:pPr>
                    <w:pStyle w:val="TableCaptionSmall"/>
                    <w:ind w:left="547"/>
                    <w:jc w:val="left"/>
                    <w:rPr>
                      <w:rFonts w:ascii="Times New Roman" w:hAnsi="Times New Roman" w:cs="Times New Roman"/>
                      <w:b w:val="0"/>
                      <w:sz w:val="17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7"/>
                    </w:rPr>
                    <w:t>Hành động</w:t>
                  </w:r>
                </w:p>
              </w:tc>
            </w:tr>
            <w:tr w:rsidR="00A768AB" w:rsidTr="00E12EAA">
              <w:tc>
                <w:tcPr>
                  <w:tcW w:w="579" w:type="dxa"/>
                  <w:vAlign w:val="center"/>
                </w:tcPr>
                <w:p w:rsidR="00A768AB" w:rsidRDefault="00A768AB" w:rsidP="00E12EAA">
                  <w:pPr>
                    <w:numPr>
                      <w:ilvl w:val="0"/>
                      <w:numId w:val="45"/>
                    </w:numPr>
                    <w:spacing w:line="240" w:lineRule="auto"/>
                    <w:ind w:hanging="260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  <w:hideMark/>
                </w:tcPr>
                <w:p w:rsidR="00A768AB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A768AB" w:rsidRDefault="00A34BC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giao diện </w:t>
                  </w:r>
                  <w:r w:rsidR="008B12BE">
                    <w:rPr>
                      <w:sz w:val="19"/>
                    </w:rPr>
                    <w:t>nhập thuốc</w:t>
                  </w:r>
                </w:p>
              </w:tc>
            </w:tr>
            <w:tr w:rsidR="00A768AB" w:rsidTr="00E12EAA">
              <w:tc>
                <w:tcPr>
                  <w:tcW w:w="579" w:type="dxa"/>
                  <w:vAlign w:val="center"/>
                </w:tcPr>
                <w:p w:rsidR="00A768AB" w:rsidRDefault="00A768AB" w:rsidP="00E12EAA">
                  <w:pPr>
                    <w:numPr>
                      <w:ilvl w:val="0"/>
                      <w:numId w:val="45"/>
                    </w:numPr>
                    <w:spacing w:line="240" w:lineRule="auto"/>
                    <w:ind w:hanging="252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  <w:hideMark/>
                </w:tcPr>
                <w:p w:rsidR="00A768AB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A768AB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kiếm thuốc theo tên hoặc mã</w:t>
                  </w:r>
                </w:p>
              </w:tc>
            </w:tr>
            <w:tr w:rsidR="00A768AB" w:rsidTr="00E12EAA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A768AB" w:rsidRDefault="00A768AB" w:rsidP="00E12EAA">
                  <w:pPr>
                    <w:numPr>
                      <w:ilvl w:val="0"/>
                      <w:numId w:val="45"/>
                    </w:numPr>
                    <w:spacing w:line="240" w:lineRule="auto"/>
                    <w:ind w:hanging="252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  <w:hideMark/>
                </w:tcPr>
                <w:p w:rsidR="00A768AB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A768AB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số lượng thuốc</w:t>
                  </w:r>
                </w:p>
              </w:tc>
            </w:tr>
            <w:tr w:rsidR="00A768AB" w:rsidTr="00E12EAA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A768AB" w:rsidRDefault="00A768AB" w:rsidP="00E12EAA">
                  <w:pPr>
                    <w:numPr>
                      <w:ilvl w:val="0"/>
                      <w:numId w:val="45"/>
                    </w:numPr>
                    <w:spacing w:line="240" w:lineRule="auto"/>
                    <w:ind w:hanging="252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  <w:hideMark/>
                </w:tcPr>
                <w:p w:rsidR="00A768AB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A768AB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đơn giá thuốc</w:t>
                  </w:r>
                </w:p>
              </w:tc>
            </w:tr>
            <w:tr w:rsidR="00A768AB" w:rsidTr="00E12EAA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A768AB" w:rsidRDefault="00A768AB" w:rsidP="00E12EAA">
                  <w:pPr>
                    <w:numPr>
                      <w:ilvl w:val="0"/>
                      <w:numId w:val="45"/>
                    </w:numPr>
                    <w:spacing w:line="240" w:lineRule="auto"/>
                    <w:ind w:hanging="252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  <w:hideMark/>
                </w:tcPr>
                <w:p w:rsidR="00A768AB" w:rsidRDefault="00A768AB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A768AB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Tính toán số tiền nhập thuốc</w:t>
                  </w:r>
                </w:p>
              </w:tc>
            </w:tr>
            <w:tr w:rsidR="00A768AB" w:rsidTr="00E12EAA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A768AB" w:rsidRDefault="00A768AB" w:rsidP="00E12EAA">
                  <w:pPr>
                    <w:numPr>
                      <w:ilvl w:val="0"/>
                      <w:numId w:val="45"/>
                    </w:numPr>
                    <w:spacing w:line="240" w:lineRule="auto"/>
                    <w:ind w:hanging="252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  <w:hideMark/>
                </w:tcPr>
                <w:p w:rsidR="00A34BCE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  <w:p w:rsidR="00A768AB" w:rsidRPr="00A34BCE" w:rsidRDefault="00A768AB" w:rsidP="00E12EAA">
                  <w:pPr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A768AB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Tiếp tục bước 2 nếu cần</w:t>
                  </w:r>
                </w:p>
              </w:tc>
            </w:tr>
            <w:tr w:rsidR="00A768AB" w:rsidTr="00E12EAA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A768AB" w:rsidRDefault="00A768AB" w:rsidP="00E12EAA">
                  <w:pPr>
                    <w:numPr>
                      <w:ilvl w:val="0"/>
                      <w:numId w:val="45"/>
                    </w:numPr>
                    <w:spacing w:line="240" w:lineRule="auto"/>
                    <w:ind w:hanging="252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  <w:hideMark/>
                </w:tcPr>
                <w:p w:rsidR="00A768AB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73" w:type="dxa"/>
                  <w:vAlign w:val="center"/>
                  <w:hideMark/>
                </w:tcPr>
                <w:p w:rsidR="00A768AB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và chọn Nhà cung cấp</w:t>
                  </w:r>
                </w:p>
              </w:tc>
            </w:tr>
            <w:tr w:rsidR="00A34BCE" w:rsidTr="00E12EAA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A34BCE" w:rsidRDefault="00A34BCE" w:rsidP="00E12EAA">
                  <w:pPr>
                    <w:numPr>
                      <w:ilvl w:val="0"/>
                      <w:numId w:val="45"/>
                    </w:numPr>
                    <w:spacing w:line="240" w:lineRule="auto"/>
                    <w:ind w:hanging="252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 w:rsidR="00A34BCE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vAlign w:val="center"/>
                </w:tcPr>
                <w:p w:rsidR="00A34BCE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Cập nhật thông tin lên hóa đơn</w:t>
                  </w:r>
                </w:p>
              </w:tc>
            </w:tr>
            <w:tr w:rsidR="00A34BCE" w:rsidTr="00E12EAA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A34BCE" w:rsidRDefault="00A34BCE" w:rsidP="00E12EAA">
                  <w:pPr>
                    <w:numPr>
                      <w:ilvl w:val="0"/>
                      <w:numId w:val="45"/>
                    </w:numPr>
                    <w:spacing w:line="240" w:lineRule="auto"/>
                    <w:ind w:hanging="252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 w:rsidR="00A34BCE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73" w:type="dxa"/>
                  <w:vAlign w:val="center"/>
                </w:tcPr>
                <w:p w:rsidR="00A34BCE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số tiền trả cho Nhà cung cấp</w:t>
                  </w:r>
                </w:p>
              </w:tc>
            </w:tr>
            <w:tr w:rsidR="00A34BCE" w:rsidTr="00E12EAA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A34BCE" w:rsidRDefault="00A34BCE" w:rsidP="00E12EAA">
                  <w:pPr>
                    <w:numPr>
                      <w:ilvl w:val="0"/>
                      <w:numId w:val="45"/>
                    </w:numPr>
                    <w:spacing w:line="240" w:lineRule="auto"/>
                    <w:ind w:hanging="252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 w:rsidR="00A34BCE" w:rsidRDefault="00A34BC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vAlign w:val="center"/>
                </w:tcPr>
                <w:p w:rsidR="00A34BCE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Tính toán số tiền nợ</w:t>
                  </w:r>
                </w:p>
              </w:tc>
            </w:tr>
            <w:tr w:rsidR="008B12BE" w:rsidTr="00E12EAA">
              <w:trPr>
                <w:trHeight w:val="485"/>
              </w:trPr>
              <w:tc>
                <w:tcPr>
                  <w:tcW w:w="579" w:type="dxa"/>
                  <w:vAlign w:val="center"/>
                </w:tcPr>
                <w:p w:rsidR="008B12BE" w:rsidRDefault="008B12BE" w:rsidP="00E12EAA">
                  <w:pPr>
                    <w:numPr>
                      <w:ilvl w:val="0"/>
                      <w:numId w:val="45"/>
                    </w:numPr>
                    <w:spacing w:line="240" w:lineRule="auto"/>
                    <w:ind w:hanging="252"/>
                    <w:jc w:val="left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 w:rsidR="008B12BE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73" w:type="dxa"/>
                  <w:vAlign w:val="center"/>
                </w:tcPr>
                <w:p w:rsidR="008B12BE" w:rsidRDefault="008B12BE" w:rsidP="00E12EAA">
                  <w:pPr>
                    <w:widowControl w:val="0"/>
                    <w:spacing w:after="4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Nhấn nút Hoàn thành</w:t>
                  </w:r>
                </w:p>
              </w:tc>
            </w:tr>
          </w:tbl>
          <w:p w:rsidR="00A768AB" w:rsidRDefault="00A768AB" w:rsidP="004210AB">
            <w:pPr>
              <w:pStyle w:val="Bang"/>
              <w:widowControl w:val="0"/>
              <w:spacing w:before="0" w:after="0" w:line="256" w:lineRule="auto"/>
              <w:rPr>
                <w:rFonts w:ascii="Times New Roman" w:hAnsi="Times New Roman" w:cs="Times New Roman"/>
                <w:sz w:val="19"/>
              </w:rPr>
            </w:pPr>
          </w:p>
        </w:tc>
      </w:tr>
      <w:tr w:rsidR="00A768AB" w:rsidTr="00E12EAA">
        <w:trPr>
          <w:trHeight w:val="112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F1E3"/>
            <w:hideMark/>
          </w:tcPr>
          <w:p w:rsidR="00A768AB" w:rsidRDefault="00A768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9"/>
              </w:rPr>
            </w:pPr>
            <w:r>
              <w:rPr>
                <w:rFonts w:ascii="Times New Roman" w:hAnsi="Times New Roman" w:cs="Times New Roman"/>
                <w:b w:val="0"/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8"/>
              <w:gridCol w:w="1660"/>
              <w:gridCol w:w="4160"/>
            </w:tblGrid>
            <w:tr w:rsidR="00A768AB" w:rsidTr="00E12EAA">
              <w:tc>
                <w:tcPr>
                  <w:tcW w:w="588" w:type="dxa"/>
                  <w:shd w:val="clear" w:color="auto" w:fill="FFCC99"/>
                  <w:hideMark/>
                </w:tcPr>
                <w:p w:rsidR="00A768AB" w:rsidRDefault="00A768AB" w:rsidP="004210AB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b w:val="0"/>
                      <w:sz w:val="19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shd w:val="clear" w:color="auto" w:fill="FFCC99"/>
                  <w:hideMark/>
                </w:tcPr>
                <w:p w:rsidR="00A768AB" w:rsidRDefault="00A768AB" w:rsidP="004210AB">
                  <w:pPr>
                    <w:pStyle w:val="TableCaptionSmall"/>
                    <w:rPr>
                      <w:rFonts w:ascii="Times New Roman" w:hAnsi="Times New Roman" w:cs="Times New Roman"/>
                      <w:b w:val="0"/>
                      <w:sz w:val="19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shd w:val="clear" w:color="auto" w:fill="FFCC99"/>
                  <w:hideMark/>
                </w:tcPr>
                <w:p w:rsidR="00A768AB" w:rsidRDefault="00A768AB" w:rsidP="004210AB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b w:val="0"/>
                      <w:sz w:val="19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9"/>
                    </w:rPr>
                    <w:t>Hành động</w:t>
                  </w:r>
                </w:p>
              </w:tc>
            </w:tr>
            <w:tr w:rsidR="00A768AB" w:rsidTr="00E12EAA">
              <w:trPr>
                <w:trHeight w:val="286"/>
              </w:trPr>
              <w:tc>
                <w:tcPr>
                  <w:tcW w:w="588" w:type="dxa"/>
                  <w:hideMark/>
                </w:tcPr>
                <w:p w:rsidR="00A768AB" w:rsidRDefault="008B12BE" w:rsidP="004210AB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2a.</w:t>
                  </w:r>
                </w:p>
              </w:tc>
              <w:tc>
                <w:tcPr>
                  <w:tcW w:w="1660" w:type="dxa"/>
                  <w:hideMark/>
                </w:tcPr>
                <w:p w:rsidR="00A768AB" w:rsidRDefault="008B12BE" w:rsidP="00E12EAA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60" w:type="dxa"/>
                  <w:hideMark/>
                </w:tcPr>
                <w:p w:rsidR="00A768AB" w:rsidRDefault="008B12BE" w:rsidP="00E12EAA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là thuốc mới, Quản lý có thể lựa chọn chức năng thêm thuốc</w:t>
                  </w:r>
                </w:p>
              </w:tc>
            </w:tr>
            <w:tr w:rsidR="008B12BE" w:rsidTr="00E12EAA">
              <w:trPr>
                <w:trHeight w:val="286"/>
              </w:trPr>
              <w:tc>
                <w:tcPr>
                  <w:tcW w:w="588" w:type="dxa"/>
                </w:tcPr>
                <w:p w:rsidR="008B12BE" w:rsidRDefault="0000413A" w:rsidP="004210AB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7a.</w:t>
                  </w:r>
                </w:p>
              </w:tc>
              <w:tc>
                <w:tcPr>
                  <w:tcW w:w="1660" w:type="dxa"/>
                </w:tcPr>
                <w:p w:rsidR="008B12BE" w:rsidRDefault="0000413A" w:rsidP="00E12EAA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60" w:type="dxa"/>
                </w:tcPr>
                <w:p w:rsidR="008B12BE" w:rsidRDefault="0000413A" w:rsidP="00E12EAA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là NCC mới, Quản lý có thể lựa chọn chức năng thêm NCC</w:t>
                  </w:r>
                </w:p>
              </w:tc>
            </w:tr>
            <w:tr w:rsidR="0000413A" w:rsidTr="00E12EAA">
              <w:trPr>
                <w:trHeight w:val="286"/>
              </w:trPr>
              <w:tc>
                <w:tcPr>
                  <w:tcW w:w="588" w:type="dxa"/>
                </w:tcPr>
                <w:p w:rsidR="0000413A" w:rsidRDefault="0000413A" w:rsidP="004210AB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11a.</w:t>
                  </w:r>
                </w:p>
              </w:tc>
              <w:tc>
                <w:tcPr>
                  <w:tcW w:w="1660" w:type="dxa"/>
                </w:tcPr>
                <w:p w:rsidR="0000413A" w:rsidRDefault="0000413A" w:rsidP="00E12EAA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60" w:type="dxa"/>
                </w:tcPr>
                <w:p w:rsidR="0000413A" w:rsidRDefault="0000413A" w:rsidP="00E12EAA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đây là đơn tạm, Quản lý nhấn nút Lưu tạm thay cho nút Hoàn thành</w:t>
                  </w:r>
                </w:p>
              </w:tc>
            </w:tr>
          </w:tbl>
          <w:p w:rsidR="00A768AB" w:rsidRDefault="00A768AB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</w:p>
        </w:tc>
      </w:tr>
      <w:tr w:rsidR="00A768AB" w:rsidTr="00E12EAA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A768AB" w:rsidRDefault="00A768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9"/>
              </w:rPr>
            </w:pPr>
            <w:r>
              <w:rPr>
                <w:rFonts w:ascii="Times New Roman" w:hAnsi="Times New Roman" w:cs="Times New Roman"/>
                <w:b w:val="0"/>
                <w:sz w:val="19"/>
              </w:rPr>
              <w:t>Hậu điều kiện</w:t>
            </w:r>
          </w:p>
        </w:tc>
        <w:tc>
          <w:tcPr>
            <w:tcW w:w="6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68AB" w:rsidRDefault="00A768AB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Không</w:t>
            </w:r>
          </w:p>
        </w:tc>
      </w:tr>
    </w:tbl>
    <w:p w:rsidR="00BA79AB" w:rsidRDefault="00BA79AB" w:rsidP="00B722A0">
      <w:pPr>
        <w:spacing w:before="0" w:line="240" w:lineRule="auto"/>
        <w:jc w:val="left"/>
        <w:rPr>
          <w:rStyle w:val="H2Char"/>
          <w:b w:val="0"/>
        </w:rPr>
      </w:pPr>
      <w:r>
        <w:rPr>
          <w:rStyle w:val="H2Char"/>
          <w:b w:val="0"/>
        </w:rPr>
        <w:br/>
      </w:r>
    </w:p>
    <w:p w:rsidR="00BA79AB" w:rsidRDefault="00BA79AB">
      <w:pPr>
        <w:spacing w:before="0" w:line="240" w:lineRule="auto"/>
        <w:jc w:val="left"/>
        <w:rPr>
          <w:rStyle w:val="H2Char"/>
          <w:b w:val="0"/>
        </w:rPr>
      </w:pPr>
      <w:r>
        <w:rPr>
          <w:rStyle w:val="H2Char"/>
          <w:b w:val="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392"/>
        <w:gridCol w:w="2392"/>
        <w:gridCol w:w="1879"/>
      </w:tblGrid>
      <w:tr w:rsidR="00BA79AB" w:rsidTr="004210A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BA79AB" w:rsidRDefault="00BA79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lastRenderedPageBreak/>
              <w:t>Mã Use case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9AB" w:rsidRDefault="00BA79AB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UC003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9AB" w:rsidRDefault="00BA79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9"/>
              </w:rPr>
            </w:pPr>
            <w:r>
              <w:rPr>
                <w:rFonts w:ascii="Times New Roman" w:hAnsi="Times New Roman" w:cs="Times New Roman"/>
                <w:b w:val="0"/>
                <w:sz w:val="19"/>
              </w:rPr>
              <w:t>Tên Use case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9AB" w:rsidRDefault="00BA79AB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Thêm mới thuốc</w:t>
            </w:r>
          </w:p>
        </w:tc>
      </w:tr>
      <w:tr w:rsidR="00BA79AB" w:rsidTr="004210A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BA79AB" w:rsidRDefault="00BA79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9AB" w:rsidRDefault="00BA79AB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 xml:space="preserve">Người quản lý </w:t>
            </w:r>
          </w:p>
        </w:tc>
      </w:tr>
      <w:tr w:rsidR="00BA79AB" w:rsidTr="004210AB">
        <w:trPr>
          <w:trHeight w:val="30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BA79AB" w:rsidRDefault="00BA79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9AB" w:rsidRDefault="00BA79AB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Đăng nhập thành công, chọn chức năng thêm mới thuốc</w:t>
            </w:r>
          </w:p>
        </w:tc>
      </w:tr>
      <w:tr w:rsidR="00BA79AB" w:rsidTr="004210AB">
        <w:trPr>
          <w:trHeight w:val="841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BA79AB" w:rsidRDefault="00BA79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Luồng sự kiện chính</w:t>
            </w:r>
          </w:p>
          <w:p w:rsidR="00BA79AB" w:rsidRDefault="00BA79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9"/>
              <w:gridCol w:w="1656"/>
              <w:gridCol w:w="4173"/>
            </w:tblGrid>
            <w:tr w:rsidR="00BA79AB" w:rsidTr="009B2F72">
              <w:tc>
                <w:tcPr>
                  <w:tcW w:w="579" w:type="dxa"/>
                  <w:shd w:val="clear" w:color="auto" w:fill="FFCC99"/>
                  <w:hideMark/>
                </w:tcPr>
                <w:p w:rsidR="00BA79AB" w:rsidRDefault="00BA79AB" w:rsidP="004210AB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b w:val="0"/>
                      <w:sz w:val="17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shd w:val="clear" w:color="auto" w:fill="FFCC99"/>
                  <w:hideMark/>
                </w:tcPr>
                <w:p w:rsidR="00BA79AB" w:rsidRDefault="00BA79AB" w:rsidP="004210AB">
                  <w:pPr>
                    <w:pStyle w:val="TableCaptionSmall"/>
                    <w:rPr>
                      <w:rFonts w:ascii="Times New Roman" w:hAnsi="Times New Roman" w:cs="Times New Roman"/>
                      <w:b w:val="0"/>
                      <w:sz w:val="17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shd w:val="clear" w:color="auto" w:fill="FFCC99"/>
                  <w:hideMark/>
                </w:tcPr>
                <w:p w:rsidR="00BA79AB" w:rsidRDefault="00BA79AB" w:rsidP="004210AB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b w:val="0"/>
                      <w:sz w:val="17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7"/>
                    </w:rPr>
                    <w:t>Hành động</w:t>
                  </w:r>
                </w:p>
              </w:tc>
            </w:tr>
            <w:tr w:rsidR="00BA79AB" w:rsidTr="009B2F72">
              <w:tc>
                <w:tcPr>
                  <w:tcW w:w="579" w:type="dxa"/>
                </w:tcPr>
                <w:p w:rsidR="00BA79AB" w:rsidRDefault="00BA79AB" w:rsidP="00E12EAA">
                  <w:pPr>
                    <w:numPr>
                      <w:ilvl w:val="0"/>
                      <w:numId w:val="46"/>
                    </w:numPr>
                    <w:tabs>
                      <w:tab w:val="clear" w:pos="360"/>
                    </w:tabs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BA79AB" w:rsidRDefault="00BA79AB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hideMark/>
                </w:tcPr>
                <w:p w:rsidR="00BA79AB" w:rsidRDefault="00BA79AB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giao diện thêm mới thuốc</w:t>
                  </w:r>
                </w:p>
              </w:tc>
            </w:tr>
            <w:tr w:rsidR="00BA79AB" w:rsidTr="009B2F72">
              <w:tc>
                <w:tcPr>
                  <w:tcW w:w="579" w:type="dxa"/>
                </w:tcPr>
                <w:p w:rsidR="00BA79AB" w:rsidRDefault="00BA79AB" w:rsidP="00E12EAA">
                  <w:pPr>
                    <w:numPr>
                      <w:ilvl w:val="0"/>
                      <w:numId w:val="46"/>
                    </w:numPr>
                    <w:tabs>
                      <w:tab w:val="clear" w:pos="360"/>
                    </w:tabs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BA79AB" w:rsidRDefault="00BA79AB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73" w:type="dxa"/>
                  <w:hideMark/>
                </w:tcPr>
                <w:p w:rsidR="00BA79AB" w:rsidRDefault="00BA79AB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mã hàng hóa</w:t>
                  </w:r>
                </w:p>
              </w:tc>
            </w:tr>
            <w:tr w:rsidR="00BA79AB" w:rsidTr="009B2F72">
              <w:trPr>
                <w:trHeight w:val="485"/>
              </w:trPr>
              <w:tc>
                <w:tcPr>
                  <w:tcW w:w="579" w:type="dxa"/>
                </w:tcPr>
                <w:p w:rsidR="00BA79AB" w:rsidRDefault="00BA79AB" w:rsidP="00E12EAA">
                  <w:pPr>
                    <w:numPr>
                      <w:ilvl w:val="0"/>
                      <w:numId w:val="46"/>
                    </w:numPr>
                    <w:tabs>
                      <w:tab w:val="clear" w:pos="360"/>
                    </w:tabs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BA79AB" w:rsidRDefault="00BA79AB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73" w:type="dxa"/>
                  <w:hideMark/>
                </w:tcPr>
                <w:p w:rsidR="00BA79AB" w:rsidRDefault="00BA79AB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tên thuốc</w:t>
                  </w:r>
                </w:p>
              </w:tc>
            </w:tr>
            <w:tr w:rsidR="00BA79AB" w:rsidTr="009B2F72">
              <w:trPr>
                <w:trHeight w:val="485"/>
              </w:trPr>
              <w:tc>
                <w:tcPr>
                  <w:tcW w:w="579" w:type="dxa"/>
                </w:tcPr>
                <w:p w:rsidR="00BA79AB" w:rsidRDefault="00BA79AB" w:rsidP="00E12EAA">
                  <w:pPr>
                    <w:numPr>
                      <w:ilvl w:val="0"/>
                      <w:numId w:val="46"/>
                    </w:numPr>
                    <w:tabs>
                      <w:tab w:val="clear" w:pos="360"/>
                    </w:tabs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</w:tcPr>
                <w:p w:rsidR="00BA79AB" w:rsidRDefault="00BA79AB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</w:tcPr>
                <w:p w:rsidR="00BA79AB" w:rsidRDefault="00BA79AB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thông tin thuốc từ CSDL Dược quốc gia</w:t>
                  </w:r>
                </w:p>
              </w:tc>
            </w:tr>
            <w:tr w:rsidR="00BA79AB" w:rsidTr="009B2F72">
              <w:trPr>
                <w:trHeight w:val="485"/>
              </w:trPr>
              <w:tc>
                <w:tcPr>
                  <w:tcW w:w="579" w:type="dxa"/>
                </w:tcPr>
                <w:p w:rsidR="00BA79AB" w:rsidRDefault="00BA79AB" w:rsidP="00E12EAA">
                  <w:pPr>
                    <w:numPr>
                      <w:ilvl w:val="0"/>
                      <w:numId w:val="46"/>
                    </w:numPr>
                    <w:tabs>
                      <w:tab w:val="clear" w:pos="360"/>
                    </w:tabs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BA79AB" w:rsidRDefault="00BA79AB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73" w:type="dxa"/>
                  <w:hideMark/>
                </w:tcPr>
                <w:p w:rsidR="00BA79AB" w:rsidRDefault="00BA79AB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tên viết tắt</w:t>
                  </w:r>
                </w:p>
              </w:tc>
            </w:tr>
            <w:tr w:rsidR="00BA79AB" w:rsidTr="009B2F72">
              <w:trPr>
                <w:trHeight w:val="485"/>
              </w:trPr>
              <w:tc>
                <w:tcPr>
                  <w:tcW w:w="579" w:type="dxa"/>
                </w:tcPr>
                <w:p w:rsidR="00BA79AB" w:rsidRDefault="00BA79AB" w:rsidP="00E12EAA">
                  <w:pPr>
                    <w:numPr>
                      <w:ilvl w:val="0"/>
                      <w:numId w:val="46"/>
                    </w:numPr>
                    <w:tabs>
                      <w:tab w:val="clear" w:pos="360"/>
                    </w:tabs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BA79AB" w:rsidRDefault="00BA79AB" w:rsidP="00BA79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73" w:type="dxa"/>
                  <w:hideMark/>
                </w:tcPr>
                <w:p w:rsidR="00BA79AB" w:rsidRDefault="00BA79AB" w:rsidP="00BA79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Lựa chọn nhóm cho thuốc</w:t>
                  </w:r>
                </w:p>
              </w:tc>
            </w:tr>
            <w:tr w:rsidR="00BA79AB" w:rsidTr="009B2F72">
              <w:trPr>
                <w:trHeight w:val="485"/>
              </w:trPr>
              <w:tc>
                <w:tcPr>
                  <w:tcW w:w="579" w:type="dxa"/>
                </w:tcPr>
                <w:p w:rsidR="00BA79AB" w:rsidRDefault="00BA79AB" w:rsidP="00E12EAA">
                  <w:pPr>
                    <w:numPr>
                      <w:ilvl w:val="0"/>
                      <w:numId w:val="46"/>
                    </w:numPr>
                    <w:tabs>
                      <w:tab w:val="clear" w:pos="360"/>
                    </w:tabs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BA79AB" w:rsidRDefault="00BA79AB" w:rsidP="00BA79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73" w:type="dxa"/>
                  <w:hideMark/>
                </w:tcPr>
                <w:p w:rsidR="00BA79AB" w:rsidRDefault="00BA79AB" w:rsidP="00BA79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giá  vốn và giá bán</w:t>
                  </w:r>
                </w:p>
              </w:tc>
            </w:tr>
            <w:tr w:rsidR="00BA79AB" w:rsidTr="009B2F72">
              <w:trPr>
                <w:trHeight w:val="485"/>
              </w:trPr>
              <w:tc>
                <w:tcPr>
                  <w:tcW w:w="579" w:type="dxa"/>
                </w:tcPr>
                <w:p w:rsidR="00BA79AB" w:rsidRDefault="00BA79AB" w:rsidP="00E12EAA">
                  <w:pPr>
                    <w:numPr>
                      <w:ilvl w:val="0"/>
                      <w:numId w:val="46"/>
                    </w:numPr>
                    <w:tabs>
                      <w:tab w:val="clear" w:pos="360"/>
                    </w:tabs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BA79AB" w:rsidRDefault="00BA79AB" w:rsidP="00BA79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73" w:type="dxa"/>
                  <w:hideMark/>
                </w:tcPr>
                <w:p w:rsidR="00BA79AB" w:rsidRDefault="00BA79AB" w:rsidP="00BA79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vị trí đặt thuốc</w:t>
                  </w:r>
                </w:p>
              </w:tc>
            </w:tr>
            <w:tr w:rsidR="00BA79AB" w:rsidTr="009B2F72">
              <w:trPr>
                <w:trHeight w:val="485"/>
              </w:trPr>
              <w:tc>
                <w:tcPr>
                  <w:tcW w:w="579" w:type="dxa"/>
                </w:tcPr>
                <w:p w:rsidR="00BA79AB" w:rsidRDefault="00BA79AB" w:rsidP="00E12EAA">
                  <w:pPr>
                    <w:numPr>
                      <w:ilvl w:val="0"/>
                      <w:numId w:val="46"/>
                    </w:numPr>
                    <w:tabs>
                      <w:tab w:val="clear" w:pos="360"/>
                    </w:tabs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</w:tcPr>
                <w:p w:rsidR="00BA79AB" w:rsidRDefault="00BA79AB" w:rsidP="00BA79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73" w:type="dxa"/>
                </w:tcPr>
                <w:p w:rsidR="00BA79AB" w:rsidRDefault="00BA79AB" w:rsidP="00BA79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ảnh minh họa thuốc</w:t>
                  </w:r>
                </w:p>
              </w:tc>
            </w:tr>
            <w:tr w:rsidR="00BA79AB" w:rsidTr="009B2F72">
              <w:trPr>
                <w:trHeight w:val="485"/>
              </w:trPr>
              <w:tc>
                <w:tcPr>
                  <w:tcW w:w="579" w:type="dxa"/>
                </w:tcPr>
                <w:p w:rsidR="00BA79AB" w:rsidRDefault="00BA79AB" w:rsidP="00E12EAA">
                  <w:pPr>
                    <w:numPr>
                      <w:ilvl w:val="0"/>
                      <w:numId w:val="46"/>
                    </w:numPr>
                    <w:tabs>
                      <w:tab w:val="clear" w:pos="360"/>
                    </w:tabs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</w:tcPr>
                <w:p w:rsidR="00BA79AB" w:rsidRDefault="00BA79AB" w:rsidP="00BA79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73" w:type="dxa"/>
                </w:tcPr>
                <w:p w:rsidR="00BA79AB" w:rsidRDefault="00BA79AB" w:rsidP="00BA79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đơn vị cho thuốc nếu cần</w:t>
                  </w:r>
                </w:p>
              </w:tc>
            </w:tr>
            <w:tr w:rsidR="00BA79AB" w:rsidTr="009B2F72">
              <w:trPr>
                <w:trHeight w:val="485"/>
              </w:trPr>
              <w:tc>
                <w:tcPr>
                  <w:tcW w:w="579" w:type="dxa"/>
                </w:tcPr>
                <w:p w:rsidR="00BA79AB" w:rsidRDefault="00BA79AB" w:rsidP="00E12EAA">
                  <w:pPr>
                    <w:numPr>
                      <w:ilvl w:val="0"/>
                      <w:numId w:val="46"/>
                    </w:numPr>
                    <w:tabs>
                      <w:tab w:val="clear" w:pos="360"/>
                    </w:tabs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</w:tcPr>
                <w:p w:rsidR="00BA79AB" w:rsidRDefault="00BA79AB" w:rsidP="00BA79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73" w:type="dxa"/>
                </w:tcPr>
                <w:p w:rsidR="00BA79AB" w:rsidRDefault="00BA79AB" w:rsidP="00BA79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Nhấn nút </w:t>
                  </w:r>
                  <w:r w:rsidR="00CE67E3">
                    <w:rPr>
                      <w:sz w:val="19"/>
                    </w:rPr>
                    <w:t>Lưu &amp; Thêm mới</w:t>
                  </w:r>
                </w:p>
              </w:tc>
            </w:tr>
          </w:tbl>
          <w:p w:rsidR="00BA79AB" w:rsidRDefault="00BA79AB" w:rsidP="004210AB">
            <w:pPr>
              <w:pStyle w:val="Bang"/>
              <w:widowControl w:val="0"/>
              <w:spacing w:before="0" w:after="0" w:line="256" w:lineRule="auto"/>
              <w:rPr>
                <w:rFonts w:ascii="Times New Roman" w:hAnsi="Times New Roman" w:cs="Times New Roman"/>
                <w:sz w:val="19"/>
              </w:rPr>
            </w:pPr>
          </w:p>
        </w:tc>
      </w:tr>
      <w:tr w:rsidR="00BA79AB" w:rsidTr="004210AB">
        <w:trPr>
          <w:trHeight w:val="112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BA79AB" w:rsidRDefault="00BA79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9"/>
              </w:rPr>
            </w:pPr>
            <w:r>
              <w:rPr>
                <w:rFonts w:ascii="Times New Roman" w:hAnsi="Times New Roman" w:cs="Times New Roman"/>
                <w:b w:val="0"/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8"/>
              <w:gridCol w:w="1660"/>
              <w:gridCol w:w="4160"/>
            </w:tblGrid>
            <w:tr w:rsidR="00BA79AB" w:rsidTr="009B2F72">
              <w:tc>
                <w:tcPr>
                  <w:tcW w:w="588" w:type="dxa"/>
                  <w:shd w:val="clear" w:color="auto" w:fill="FFCC99"/>
                  <w:hideMark/>
                </w:tcPr>
                <w:p w:rsidR="00BA79AB" w:rsidRDefault="00BA79AB" w:rsidP="004210AB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b w:val="0"/>
                      <w:sz w:val="19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shd w:val="clear" w:color="auto" w:fill="FFCC99"/>
                  <w:hideMark/>
                </w:tcPr>
                <w:p w:rsidR="00BA79AB" w:rsidRDefault="00BA79AB" w:rsidP="004210AB">
                  <w:pPr>
                    <w:pStyle w:val="TableCaptionSmall"/>
                    <w:rPr>
                      <w:rFonts w:ascii="Times New Roman" w:hAnsi="Times New Roman" w:cs="Times New Roman"/>
                      <w:b w:val="0"/>
                      <w:sz w:val="19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shd w:val="clear" w:color="auto" w:fill="FFCC99"/>
                  <w:hideMark/>
                </w:tcPr>
                <w:p w:rsidR="00BA79AB" w:rsidRDefault="00BA79AB" w:rsidP="004210AB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b w:val="0"/>
                      <w:sz w:val="19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9"/>
                    </w:rPr>
                    <w:t>Hành động</w:t>
                  </w:r>
                </w:p>
              </w:tc>
            </w:tr>
            <w:tr w:rsidR="00BA79AB" w:rsidTr="009B2F72">
              <w:trPr>
                <w:trHeight w:val="286"/>
              </w:trPr>
              <w:tc>
                <w:tcPr>
                  <w:tcW w:w="588" w:type="dxa"/>
                  <w:hideMark/>
                </w:tcPr>
                <w:p w:rsidR="00BA79AB" w:rsidRDefault="00CE67E3" w:rsidP="004210AB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3a</w:t>
                  </w:r>
                  <w:r w:rsidR="00BA79AB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60" w:type="dxa"/>
                  <w:hideMark/>
                </w:tcPr>
                <w:p w:rsidR="00BA79AB" w:rsidRDefault="00CE67E3" w:rsidP="004210AB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hideMark/>
                </w:tcPr>
                <w:p w:rsidR="00BA79AB" w:rsidRDefault="00CE67E3" w:rsidP="004210AB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mã hàng hóa đã tồn tại, hệ thống thông báo lại tới Quản lý để chọn Mã hàng hóa khác</w:t>
                  </w:r>
                </w:p>
              </w:tc>
            </w:tr>
            <w:tr w:rsidR="00CE67E3" w:rsidTr="009B2F72">
              <w:trPr>
                <w:trHeight w:val="286"/>
              </w:trPr>
              <w:tc>
                <w:tcPr>
                  <w:tcW w:w="588" w:type="dxa"/>
                </w:tcPr>
                <w:p w:rsidR="00CE67E3" w:rsidRDefault="00CE67E3" w:rsidP="00CE67E3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4a.</w:t>
                  </w:r>
                </w:p>
              </w:tc>
              <w:tc>
                <w:tcPr>
                  <w:tcW w:w="1660" w:type="dxa"/>
                </w:tcPr>
                <w:p w:rsidR="00CE67E3" w:rsidRDefault="00CE67E3" w:rsidP="00CE67E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</w:tcPr>
                <w:p w:rsidR="00CE67E3" w:rsidRDefault="00CE67E3" w:rsidP="00CE67E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Quản lý nhập tên thuốc không có trong CSDL Dược quốc gia, hệ thống thông báo tới Quản lý để nhập lại tên thuốc</w:t>
                  </w:r>
                </w:p>
              </w:tc>
            </w:tr>
            <w:tr w:rsidR="00CE67E3" w:rsidTr="009B2F72">
              <w:trPr>
                <w:trHeight w:val="286"/>
              </w:trPr>
              <w:tc>
                <w:tcPr>
                  <w:tcW w:w="588" w:type="dxa"/>
                </w:tcPr>
                <w:p w:rsidR="00CE67E3" w:rsidRDefault="00CE67E3" w:rsidP="00CE67E3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11a.</w:t>
                  </w:r>
                </w:p>
              </w:tc>
              <w:tc>
                <w:tcPr>
                  <w:tcW w:w="1660" w:type="dxa"/>
                </w:tcPr>
                <w:p w:rsidR="00CE67E3" w:rsidRDefault="00CE67E3" w:rsidP="00CE67E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Quản lý</w:t>
                  </w:r>
                </w:p>
              </w:tc>
              <w:tc>
                <w:tcPr>
                  <w:tcW w:w="4160" w:type="dxa"/>
                </w:tcPr>
                <w:p w:rsidR="00CE67E3" w:rsidRDefault="00CE67E3" w:rsidP="00CE67E3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Nếu đây là đơn tạm, Quản lý nhấn nút Lưu tạm thay cho nút Lưa &amp; và Thêm </w:t>
                  </w:r>
                  <w:r w:rsidR="00573F75">
                    <w:rPr>
                      <w:sz w:val="19"/>
                    </w:rPr>
                    <w:t>mới</w:t>
                  </w:r>
                </w:p>
              </w:tc>
            </w:tr>
          </w:tbl>
          <w:p w:rsidR="00BA79AB" w:rsidRDefault="00BA79AB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</w:p>
        </w:tc>
      </w:tr>
      <w:tr w:rsidR="00BA79AB" w:rsidTr="004210AB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BA79AB" w:rsidRDefault="00BA79AB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9"/>
              </w:rPr>
            </w:pPr>
            <w:r>
              <w:rPr>
                <w:rFonts w:ascii="Times New Roman" w:hAnsi="Times New Roman" w:cs="Times New Roman"/>
                <w:b w:val="0"/>
                <w:sz w:val="19"/>
              </w:rPr>
              <w:t>Hậu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79AB" w:rsidRDefault="00BA79AB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Không</w:t>
            </w:r>
          </w:p>
        </w:tc>
      </w:tr>
    </w:tbl>
    <w:p w:rsidR="00153886" w:rsidRDefault="00153886" w:rsidP="00B722A0">
      <w:pPr>
        <w:spacing w:before="0" w:line="240" w:lineRule="auto"/>
        <w:jc w:val="left"/>
        <w:rPr>
          <w:rStyle w:val="H2Char"/>
          <w:b w:val="0"/>
        </w:rPr>
      </w:pPr>
      <w:r>
        <w:rPr>
          <w:rStyle w:val="H2Char"/>
          <w:b w:val="0"/>
        </w:rPr>
        <w:br/>
      </w:r>
    </w:p>
    <w:p w:rsidR="00153886" w:rsidRDefault="00153886">
      <w:pPr>
        <w:spacing w:before="0" w:line="240" w:lineRule="auto"/>
        <w:jc w:val="left"/>
        <w:rPr>
          <w:rStyle w:val="H2Char"/>
          <w:b w:val="0"/>
        </w:rPr>
      </w:pPr>
      <w:r>
        <w:rPr>
          <w:rStyle w:val="H2Char"/>
          <w:b w:val="0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392"/>
        <w:gridCol w:w="2392"/>
        <w:gridCol w:w="1879"/>
      </w:tblGrid>
      <w:tr w:rsidR="00153886" w:rsidTr="004210A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153886" w:rsidRDefault="00153886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lastRenderedPageBreak/>
              <w:t>Mã Use case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86" w:rsidRDefault="00153886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UC00</w:t>
            </w:r>
            <w:r w:rsidR="004210AB">
              <w:rPr>
                <w:rFonts w:ascii="Times New Roman" w:hAnsi="Times New Roman" w:cs="Times New Roman"/>
                <w:sz w:val="19"/>
              </w:rPr>
              <w:t>7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86" w:rsidRDefault="00153886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9"/>
              </w:rPr>
            </w:pPr>
            <w:r>
              <w:rPr>
                <w:rFonts w:ascii="Times New Roman" w:hAnsi="Times New Roman" w:cs="Times New Roman"/>
                <w:b w:val="0"/>
                <w:sz w:val="19"/>
              </w:rPr>
              <w:t>Tên Use case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86" w:rsidRDefault="004210AB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Trả thuốc từ Khách</w:t>
            </w:r>
          </w:p>
        </w:tc>
      </w:tr>
      <w:tr w:rsidR="00153886" w:rsidTr="004210AB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153886" w:rsidRDefault="00153886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Tác nhân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86" w:rsidRDefault="00050736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Nhân viên</w:t>
            </w:r>
            <w:r w:rsidR="00153886">
              <w:rPr>
                <w:rFonts w:ascii="Times New Roman" w:hAnsi="Times New Roman" w:cs="Times New Roman"/>
                <w:sz w:val="19"/>
              </w:rPr>
              <w:t xml:space="preserve"> </w:t>
            </w:r>
          </w:p>
        </w:tc>
      </w:tr>
      <w:tr w:rsidR="00153886" w:rsidTr="004210AB">
        <w:trPr>
          <w:trHeight w:val="30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153886" w:rsidRDefault="00153886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Tiền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86" w:rsidRDefault="00153886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 xml:space="preserve">Đăng nhập thành công, chọn chức năng </w:t>
            </w:r>
            <w:r w:rsidR="00050736">
              <w:rPr>
                <w:rFonts w:ascii="Times New Roman" w:hAnsi="Times New Roman" w:cs="Times New Roman"/>
                <w:sz w:val="19"/>
              </w:rPr>
              <w:t xml:space="preserve">trả </w:t>
            </w:r>
            <w:r>
              <w:rPr>
                <w:rFonts w:ascii="Times New Roman" w:hAnsi="Times New Roman" w:cs="Times New Roman"/>
                <w:sz w:val="19"/>
              </w:rPr>
              <w:t>thuốc</w:t>
            </w:r>
          </w:p>
        </w:tc>
      </w:tr>
      <w:tr w:rsidR="00153886" w:rsidTr="004210AB">
        <w:trPr>
          <w:trHeight w:val="841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153886" w:rsidRDefault="00153886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Luồng sự kiện chính</w:t>
            </w:r>
          </w:p>
          <w:p w:rsidR="00153886" w:rsidRDefault="00153886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</w:rPr>
              <w:t>(Thành công)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9"/>
              <w:gridCol w:w="1656"/>
              <w:gridCol w:w="4173"/>
            </w:tblGrid>
            <w:tr w:rsidR="00153886" w:rsidTr="009B2F72">
              <w:tc>
                <w:tcPr>
                  <w:tcW w:w="579" w:type="dxa"/>
                  <w:shd w:val="clear" w:color="auto" w:fill="FFCC99"/>
                  <w:hideMark/>
                </w:tcPr>
                <w:p w:rsidR="00153886" w:rsidRDefault="00153886" w:rsidP="004210AB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b w:val="0"/>
                      <w:sz w:val="17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shd w:val="clear" w:color="auto" w:fill="FFCC99"/>
                  <w:hideMark/>
                </w:tcPr>
                <w:p w:rsidR="00153886" w:rsidRDefault="00153886" w:rsidP="004210AB">
                  <w:pPr>
                    <w:pStyle w:val="TableCaptionSmall"/>
                    <w:rPr>
                      <w:rFonts w:ascii="Times New Roman" w:hAnsi="Times New Roman" w:cs="Times New Roman"/>
                      <w:b w:val="0"/>
                      <w:sz w:val="17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shd w:val="clear" w:color="auto" w:fill="FFCC99"/>
                  <w:hideMark/>
                </w:tcPr>
                <w:p w:rsidR="00153886" w:rsidRDefault="00153886" w:rsidP="004210AB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b w:val="0"/>
                      <w:sz w:val="17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7"/>
                    </w:rPr>
                    <w:t>Hành động</w:t>
                  </w:r>
                </w:p>
              </w:tc>
            </w:tr>
            <w:tr w:rsidR="00153886" w:rsidTr="009B2F72">
              <w:tc>
                <w:tcPr>
                  <w:tcW w:w="579" w:type="dxa"/>
                </w:tcPr>
                <w:p w:rsidR="00153886" w:rsidRDefault="00153886" w:rsidP="00E12EAA">
                  <w:pPr>
                    <w:numPr>
                      <w:ilvl w:val="0"/>
                      <w:numId w:val="47"/>
                    </w:numPr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153886" w:rsidRDefault="0015388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hideMark/>
                </w:tcPr>
                <w:p w:rsidR="00153886" w:rsidRDefault="0015388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Hiển thị </w:t>
                  </w:r>
                  <w:r w:rsidR="00050736">
                    <w:rPr>
                      <w:sz w:val="19"/>
                    </w:rPr>
                    <w:t>danh sách đơn hàng</w:t>
                  </w:r>
                </w:p>
              </w:tc>
            </w:tr>
            <w:tr w:rsidR="00153886" w:rsidTr="009B2F72">
              <w:tc>
                <w:tcPr>
                  <w:tcW w:w="579" w:type="dxa"/>
                </w:tcPr>
                <w:p w:rsidR="00153886" w:rsidRDefault="00153886" w:rsidP="00E12EAA">
                  <w:pPr>
                    <w:numPr>
                      <w:ilvl w:val="0"/>
                      <w:numId w:val="47"/>
                    </w:numPr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hideMark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Tìm kiếm và lựa chọn đơn hàng Khách đã mua</w:t>
                  </w:r>
                </w:p>
              </w:tc>
            </w:tr>
            <w:tr w:rsidR="00153886" w:rsidTr="009B2F72">
              <w:trPr>
                <w:trHeight w:val="485"/>
              </w:trPr>
              <w:tc>
                <w:tcPr>
                  <w:tcW w:w="579" w:type="dxa"/>
                </w:tcPr>
                <w:p w:rsidR="00153886" w:rsidRDefault="00153886" w:rsidP="00E12EAA">
                  <w:pPr>
                    <w:numPr>
                      <w:ilvl w:val="0"/>
                      <w:numId w:val="47"/>
                    </w:numPr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hideMark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thông tin về đơn hàng lên màn hình</w:t>
                  </w:r>
                </w:p>
              </w:tc>
            </w:tr>
            <w:tr w:rsidR="00153886" w:rsidTr="009B2F72">
              <w:trPr>
                <w:trHeight w:val="485"/>
              </w:trPr>
              <w:tc>
                <w:tcPr>
                  <w:tcW w:w="579" w:type="dxa"/>
                </w:tcPr>
                <w:p w:rsidR="00153886" w:rsidRDefault="00153886" w:rsidP="00E12EAA">
                  <w:pPr>
                    <w:numPr>
                      <w:ilvl w:val="0"/>
                      <w:numId w:val="47"/>
                    </w:numPr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số lượng thuốc khách trả</w:t>
                  </w:r>
                </w:p>
              </w:tc>
            </w:tr>
            <w:tr w:rsidR="00153886" w:rsidTr="009B2F72">
              <w:trPr>
                <w:trHeight w:val="485"/>
              </w:trPr>
              <w:tc>
                <w:tcPr>
                  <w:tcW w:w="579" w:type="dxa"/>
                </w:tcPr>
                <w:p w:rsidR="00153886" w:rsidRDefault="00153886" w:rsidP="00E12EAA">
                  <w:pPr>
                    <w:numPr>
                      <w:ilvl w:val="0"/>
                      <w:numId w:val="47"/>
                    </w:numPr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hideMark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Tính toán giá trị cho số thuốc Khách trả</w:t>
                  </w:r>
                </w:p>
              </w:tc>
            </w:tr>
            <w:tr w:rsidR="00153886" w:rsidTr="009B2F72">
              <w:trPr>
                <w:trHeight w:val="485"/>
              </w:trPr>
              <w:tc>
                <w:tcPr>
                  <w:tcW w:w="579" w:type="dxa"/>
                </w:tcPr>
                <w:p w:rsidR="00153886" w:rsidRDefault="00153886" w:rsidP="00E12EAA">
                  <w:pPr>
                    <w:numPr>
                      <w:ilvl w:val="0"/>
                      <w:numId w:val="47"/>
                    </w:numPr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hideMark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Nhập phí trả hàng</w:t>
                  </w:r>
                </w:p>
              </w:tc>
            </w:tr>
            <w:tr w:rsidR="00153886" w:rsidTr="009B2F72">
              <w:trPr>
                <w:trHeight w:val="485"/>
              </w:trPr>
              <w:tc>
                <w:tcPr>
                  <w:tcW w:w="579" w:type="dxa"/>
                </w:tcPr>
                <w:p w:rsidR="00153886" w:rsidRDefault="00153886" w:rsidP="00E12EAA">
                  <w:pPr>
                    <w:numPr>
                      <w:ilvl w:val="0"/>
                      <w:numId w:val="47"/>
                    </w:numPr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hideMark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Tính toán số tiền cần trả cho Khách</w:t>
                  </w:r>
                </w:p>
              </w:tc>
            </w:tr>
            <w:tr w:rsidR="00153886" w:rsidTr="009B2F72">
              <w:trPr>
                <w:trHeight w:val="485"/>
              </w:trPr>
              <w:tc>
                <w:tcPr>
                  <w:tcW w:w="579" w:type="dxa"/>
                </w:tcPr>
                <w:p w:rsidR="00153886" w:rsidRDefault="00153886" w:rsidP="00E12EAA">
                  <w:pPr>
                    <w:numPr>
                      <w:ilvl w:val="0"/>
                      <w:numId w:val="47"/>
                    </w:numPr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hideMark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hideMark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Nhấn nút Trả hàng</w:t>
                  </w:r>
                </w:p>
              </w:tc>
            </w:tr>
            <w:tr w:rsidR="00153886" w:rsidTr="009B2F72">
              <w:trPr>
                <w:trHeight w:val="485"/>
              </w:trPr>
              <w:tc>
                <w:tcPr>
                  <w:tcW w:w="579" w:type="dxa"/>
                </w:tcPr>
                <w:p w:rsidR="00153886" w:rsidRDefault="00153886" w:rsidP="00E12EAA">
                  <w:pPr>
                    <w:numPr>
                      <w:ilvl w:val="0"/>
                      <w:numId w:val="47"/>
                    </w:numPr>
                    <w:spacing w:line="240" w:lineRule="auto"/>
                    <w:ind w:hanging="349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</w:tcPr>
                <w:p w:rsidR="00153886" w:rsidRDefault="00050736" w:rsidP="004210A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In hóa đơn</w:t>
                  </w:r>
                </w:p>
              </w:tc>
            </w:tr>
          </w:tbl>
          <w:p w:rsidR="00153886" w:rsidRDefault="00153886" w:rsidP="004210AB">
            <w:pPr>
              <w:pStyle w:val="Bang"/>
              <w:widowControl w:val="0"/>
              <w:spacing w:before="0" w:after="0" w:line="256" w:lineRule="auto"/>
              <w:rPr>
                <w:rFonts w:ascii="Times New Roman" w:hAnsi="Times New Roman" w:cs="Times New Roman"/>
                <w:sz w:val="19"/>
              </w:rPr>
            </w:pPr>
          </w:p>
        </w:tc>
        <w:bookmarkStart w:id="0" w:name="_GoBack"/>
        <w:bookmarkEnd w:id="0"/>
      </w:tr>
      <w:tr w:rsidR="00153886" w:rsidTr="004210AB">
        <w:trPr>
          <w:trHeight w:val="112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153886" w:rsidRDefault="00153886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9"/>
              </w:rPr>
            </w:pPr>
            <w:r>
              <w:rPr>
                <w:rFonts w:ascii="Times New Roman" w:hAnsi="Times New Roman" w:cs="Times New Roman"/>
                <w:b w:val="0"/>
                <w:sz w:val="19"/>
              </w:rPr>
              <w:t>Luồng sự kiện thay thế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8"/>
              <w:gridCol w:w="1660"/>
              <w:gridCol w:w="4160"/>
            </w:tblGrid>
            <w:tr w:rsidR="00153886" w:rsidTr="009B2F72">
              <w:tc>
                <w:tcPr>
                  <w:tcW w:w="588" w:type="dxa"/>
                  <w:shd w:val="clear" w:color="auto" w:fill="FFCC99"/>
                  <w:hideMark/>
                </w:tcPr>
                <w:p w:rsidR="00153886" w:rsidRDefault="00153886" w:rsidP="004210AB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b w:val="0"/>
                      <w:sz w:val="19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shd w:val="clear" w:color="auto" w:fill="FFCC99"/>
                  <w:hideMark/>
                </w:tcPr>
                <w:p w:rsidR="00153886" w:rsidRDefault="00153886" w:rsidP="004210AB">
                  <w:pPr>
                    <w:pStyle w:val="TableCaptionSmall"/>
                    <w:rPr>
                      <w:rFonts w:ascii="Times New Roman" w:hAnsi="Times New Roman" w:cs="Times New Roman"/>
                      <w:b w:val="0"/>
                      <w:sz w:val="19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shd w:val="clear" w:color="auto" w:fill="FFCC99"/>
                  <w:hideMark/>
                </w:tcPr>
                <w:p w:rsidR="00153886" w:rsidRDefault="00153886" w:rsidP="004210AB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b w:val="0"/>
                      <w:sz w:val="19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 w:val="19"/>
                    </w:rPr>
                    <w:t>Hành động</w:t>
                  </w:r>
                </w:p>
              </w:tc>
            </w:tr>
            <w:tr w:rsidR="00153886" w:rsidTr="009B2F72">
              <w:trPr>
                <w:trHeight w:val="286"/>
              </w:trPr>
              <w:tc>
                <w:tcPr>
                  <w:tcW w:w="588" w:type="dxa"/>
                </w:tcPr>
                <w:p w:rsidR="00153886" w:rsidRDefault="00153886" w:rsidP="004210AB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4a.</w:t>
                  </w:r>
                </w:p>
              </w:tc>
              <w:tc>
                <w:tcPr>
                  <w:tcW w:w="1660" w:type="dxa"/>
                </w:tcPr>
                <w:p w:rsidR="00153886" w:rsidRDefault="00153886" w:rsidP="004210AB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</w:tcPr>
                <w:p w:rsidR="00153886" w:rsidRDefault="00050736" w:rsidP="004210AB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Nếu số thuốc trên đã quá hạn sử dụng, hệ thống cảnh báo tới Nhân viên</w:t>
                  </w:r>
                </w:p>
              </w:tc>
            </w:tr>
          </w:tbl>
          <w:p w:rsidR="00153886" w:rsidRDefault="00153886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</w:p>
        </w:tc>
      </w:tr>
      <w:tr w:rsidR="00153886" w:rsidTr="004210AB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153886" w:rsidRDefault="00153886" w:rsidP="004210AB">
            <w:pPr>
              <w:pStyle w:val="TableCaption"/>
              <w:spacing w:line="256" w:lineRule="auto"/>
              <w:rPr>
                <w:rFonts w:ascii="Times New Roman" w:hAnsi="Times New Roman" w:cs="Times New Roman"/>
                <w:b w:val="0"/>
                <w:sz w:val="19"/>
              </w:rPr>
            </w:pPr>
            <w:r>
              <w:rPr>
                <w:rFonts w:ascii="Times New Roman" w:hAnsi="Times New Roman" w:cs="Times New Roman"/>
                <w:b w:val="0"/>
                <w:sz w:val="19"/>
              </w:rPr>
              <w:t>Hậu điều kiện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3886" w:rsidRDefault="00153886" w:rsidP="004210AB">
            <w:pPr>
              <w:pStyle w:val="Bang"/>
              <w:widowControl w:val="0"/>
              <w:spacing w:line="256" w:lineRule="auto"/>
              <w:rPr>
                <w:rFonts w:ascii="Times New Roman" w:hAnsi="Times New Roman" w:cs="Times New Roman"/>
                <w:sz w:val="19"/>
              </w:rPr>
            </w:pPr>
            <w:r>
              <w:rPr>
                <w:rFonts w:ascii="Times New Roman" w:hAnsi="Times New Roman" w:cs="Times New Roman"/>
                <w:sz w:val="19"/>
              </w:rPr>
              <w:t>Không</w:t>
            </w:r>
          </w:p>
        </w:tc>
      </w:tr>
    </w:tbl>
    <w:p w:rsidR="00757FEF" w:rsidRDefault="00757FEF" w:rsidP="00B722A0">
      <w:pPr>
        <w:spacing w:before="0" w:line="240" w:lineRule="auto"/>
        <w:jc w:val="left"/>
        <w:rPr>
          <w:rStyle w:val="H2Char"/>
          <w:b w:val="0"/>
        </w:rPr>
      </w:pPr>
    </w:p>
    <w:sectPr w:rsidR="00757FEF" w:rsidSect="00B00B15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94B" w:rsidRDefault="0095394B" w:rsidP="00B00B15">
      <w:pPr>
        <w:spacing w:before="0" w:line="240" w:lineRule="auto"/>
      </w:pPr>
      <w:r>
        <w:separator/>
      </w:r>
    </w:p>
  </w:endnote>
  <w:endnote w:type="continuationSeparator" w:id="0">
    <w:p w:rsidR="0095394B" w:rsidRDefault="0095394B" w:rsidP="00B00B1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44321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10AB" w:rsidRDefault="004210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4210AB" w:rsidRDefault="00421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94B" w:rsidRDefault="0095394B" w:rsidP="00B00B15">
      <w:pPr>
        <w:spacing w:before="0" w:line="240" w:lineRule="auto"/>
      </w:pPr>
      <w:r>
        <w:separator/>
      </w:r>
    </w:p>
  </w:footnote>
  <w:footnote w:type="continuationSeparator" w:id="0">
    <w:p w:rsidR="0095394B" w:rsidRDefault="0095394B" w:rsidP="00B00B1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01A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7615D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7B76BB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B51AC"/>
    <w:multiLevelType w:val="multilevel"/>
    <w:tmpl w:val="438A37FD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792E03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61FD9"/>
    <w:multiLevelType w:val="multilevel"/>
    <w:tmpl w:val="438A37FD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0772B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A31375"/>
    <w:multiLevelType w:val="multilevel"/>
    <w:tmpl w:val="662E8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 w15:restartNumberingAfterBreak="0">
    <w:nsid w:val="31857C3C"/>
    <w:multiLevelType w:val="multilevel"/>
    <w:tmpl w:val="C0EE00FE"/>
    <w:lvl w:ilvl="0">
      <w:start w:val="9"/>
      <w:numFmt w:val="bullet"/>
      <w:lvlText w:val="-"/>
      <w:lvlJc w:val="left"/>
      <w:pPr>
        <w:ind w:left="465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25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193163D"/>
    <w:multiLevelType w:val="multilevel"/>
    <w:tmpl w:val="B1E6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86A66BA"/>
    <w:multiLevelType w:val="multilevel"/>
    <w:tmpl w:val="69FC8AF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9081A11"/>
    <w:multiLevelType w:val="hybridMultilevel"/>
    <w:tmpl w:val="DABCDC6A"/>
    <w:lvl w:ilvl="0" w:tplc="FF7496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FF0D8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A37FD"/>
    <w:multiLevelType w:val="multilevel"/>
    <w:tmpl w:val="438A37FD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B035F"/>
    <w:multiLevelType w:val="hybridMultilevel"/>
    <w:tmpl w:val="99C6B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826AC"/>
    <w:multiLevelType w:val="hybridMultilevel"/>
    <w:tmpl w:val="28024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ED256B"/>
    <w:multiLevelType w:val="multilevel"/>
    <w:tmpl w:val="265AB3FE"/>
    <w:lvl w:ilvl="0">
      <w:start w:val="1"/>
      <w:numFmt w:val="upperRoman"/>
      <w:pStyle w:val="H1"/>
      <w:lvlText w:val="%1."/>
      <w:lvlJc w:val="left"/>
      <w:pPr>
        <w:ind w:left="180" w:hanging="720"/>
      </w:pPr>
      <w:rPr>
        <w:rFonts w:hint="default"/>
      </w:rPr>
    </w:lvl>
    <w:lvl w:ilvl="1">
      <w:start w:val="1"/>
      <w:numFmt w:val="decimal"/>
      <w:pStyle w:val="H3"/>
      <w:isLgl/>
      <w:lvlText w:val="%1.%2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80" w:hanging="1800"/>
      </w:pPr>
      <w:rPr>
        <w:rFonts w:hint="default"/>
      </w:rPr>
    </w:lvl>
  </w:abstractNum>
  <w:abstractNum w:abstractNumId="25" w15:restartNumberingAfterBreak="0">
    <w:nsid w:val="61716CC9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F0D9D"/>
    <w:multiLevelType w:val="hybridMultilevel"/>
    <w:tmpl w:val="04708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12A0A"/>
    <w:multiLevelType w:val="hybridMultilevel"/>
    <w:tmpl w:val="7C6CA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4F6DEB"/>
    <w:multiLevelType w:val="hybridMultilevel"/>
    <w:tmpl w:val="62746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166C8"/>
    <w:multiLevelType w:val="multilevel"/>
    <w:tmpl w:val="1C3CA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30" w15:restartNumberingAfterBreak="0">
    <w:nsid w:val="69BD3ADA"/>
    <w:multiLevelType w:val="hybridMultilevel"/>
    <w:tmpl w:val="27485294"/>
    <w:lvl w:ilvl="0" w:tplc="92381174">
      <w:start w:val="1"/>
      <w:numFmt w:val="decimal"/>
      <w:pStyle w:val="H2"/>
      <w:lvlText w:val="%1."/>
      <w:lvlJc w:val="left"/>
      <w:pPr>
        <w:ind w:left="6750" w:hanging="360"/>
      </w:p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31" w15:restartNumberingAfterBreak="0">
    <w:nsid w:val="6A2C6761"/>
    <w:multiLevelType w:val="multilevel"/>
    <w:tmpl w:val="74C4EFC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5B9BD5" w:themeColor="accent1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DF6454B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864B3"/>
    <w:multiLevelType w:val="multilevel"/>
    <w:tmpl w:val="438A37FD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F96EA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86F2A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9E3D52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1"/>
  </w:num>
  <w:num w:numId="4">
    <w:abstractNumId w:val="29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1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7"/>
  </w:num>
  <w:num w:numId="25">
    <w:abstractNumId w:val="35"/>
  </w:num>
  <w:num w:numId="26">
    <w:abstractNumId w:val="1"/>
  </w:num>
  <w:num w:numId="27">
    <w:abstractNumId w:val="5"/>
  </w:num>
  <w:num w:numId="28">
    <w:abstractNumId w:val="10"/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19"/>
  </w:num>
  <w:num w:numId="32">
    <w:abstractNumId w:val="28"/>
  </w:num>
  <w:num w:numId="33">
    <w:abstractNumId w:val="15"/>
  </w:num>
  <w:num w:numId="34">
    <w:abstractNumId w:val="27"/>
  </w:num>
  <w:num w:numId="35">
    <w:abstractNumId w:val="15"/>
  </w:num>
  <w:num w:numId="36">
    <w:abstractNumId w:val="12"/>
  </w:num>
  <w:num w:numId="37">
    <w:abstractNumId w:val="13"/>
  </w:num>
  <w:num w:numId="38">
    <w:abstractNumId w:val="14"/>
  </w:num>
  <w:num w:numId="39">
    <w:abstractNumId w:val="24"/>
  </w:num>
  <w:num w:numId="40">
    <w:abstractNumId w:val="30"/>
  </w:num>
  <w:num w:numId="41">
    <w:abstractNumId w:val="30"/>
    <w:lvlOverride w:ilvl="0">
      <w:startOverride w:val="1"/>
    </w:lvlOverride>
  </w:num>
  <w:num w:numId="42">
    <w:abstractNumId w:val="30"/>
    <w:lvlOverride w:ilvl="0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</w:num>
  <w:num w:numId="45">
    <w:abstractNumId w:val="34"/>
  </w:num>
  <w:num w:numId="46">
    <w:abstractNumId w:val="9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FA"/>
    <w:rsid w:val="0000413A"/>
    <w:rsid w:val="00004428"/>
    <w:rsid w:val="000414B9"/>
    <w:rsid w:val="000501CE"/>
    <w:rsid w:val="00050736"/>
    <w:rsid w:val="000B2053"/>
    <w:rsid w:val="000B31BB"/>
    <w:rsid w:val="000D21CB"/>
    <w:rsid w:val="000E2091"/>
    <w:rsid w:val="000F138D"/>
    <w:rsid w:val="001206B6"/>
    <w:rsid w:val="001427E2"/>
    <w:rsid w:val="00153886"/>
    <w:rsid w:val="00171514"/>
    <w:rsid w:val="001724EB"/>
    <w:rsid w:val="00177192"/>
    <w:rsid w:val="0018018B"/>
    <w:rsid w:val="00196F20"/>
    <w:rsid w:val="001A4ABC"/>
    <w:rsid w:val="001A6FFC"/>
    <w:rsid w:val="001B73DE"/>
    <w:rsid w:val="001E58FA"/>
    <w:rsid w:val="001F3C1B"/>
    <w:rsid w:val="001F64CD"/>
    <w:rsid w:val="00217E6E"/>
    <w:rsid w:val="002279E7"/>
    <w:rsid w:val="00247148"/>
    <w:rsid w:val="002569CE"/>
    <w:rsid w:val="00262608"/>
    <w:rsid w:val="002B4400"/>
    <w:rsid w:val="002C00BB"/>
    <w:rsid w:val="002E0F2F"/>
    <w:rsid w:val="002F48E5"/>
    <w:rsid w:val="00320794"/>
    <w:rsid w:val="00320E83"/>
    <w:rsid w:val="00337817"/>
    <w:rsid w:val="00341DCA"/>
    <w:rsid w:val="00343E21"/>
    <w:rsid w:val="00353651"/>
    <w:rsid w:val="00381D2F"/>
    <w:rsid w:val="003A0996"/>
    <w:rsid w:val="003A1DB1"/>
    <w:rsid w:val="003C03BB"/>
    <w:rsid w:val="003C46C8"/>
    <w:rsid w:val="003D75CE"/>
    <w:rsid w:val="00404AEC"/>
    <w:rsid w:val="004210AB"/>
    <w:rsid w:val="0042225A"/>
    <w:rsid w:val="004351AA"/>
    <w:rsid w:val="004438E7"/>
    <w:rsid w:val="004575E8"/>
    <w:rsid w:val="00462FC3"/>
    <w:rsid w:val="00472068"/>
    <w:rsid w:val="004763C4"/>
    <w:rsid w:val="0048713F"/>
    <w:rsid w:val="004877C0"/>
    <w:rsid w:val="004B1020"/>
    <w:rsid w:val="004E168B"/>
    <w:rsid w:val="004F63FF"/>
    <w:rsid w:val="004F6F60"/>
    <w:rsid w:val="00500A45"/>
    <w:rsid w:val="00501973"/>
    <w:rsid w:val="00551CE4"/>
    <w:rsid w:val="00573F75"/>
    <w:rsid w:val="005802CD"/>
    <w:rsid w:val="00597FF8"/>
    <w:rsid w:val="005B02B1"/>
    <w:rsid w:val="005D4844"/>
    <w:rsid w:val="005D7CCE"/>
    <w:rsid w:val="005E0792"/>
    <w:rsid w:val="0060612B"/>
    <w:rsid w:val="00627219"/>
    <w:rsid w:val="00631CD4"/>
    <w:rsid w:val="00637FA7"/>
    <w:rsid w:val="00690310"/>
    <w:rsid w:val="006D4687"/>
    <w:rsid w:val="007015A5"/>
    <w:rsid w:val="007030DC"/>
    <w:rsid w:val="00705726"/>
    <w:rsid w:val="00715C5F"/>
    <w:rsid w:val="007205D0"/>
    <w:rsid w:val="00720768"/>
    <w:rsid w:val="00730C3C"/>
    <w:rsid w:val="00757FEF"/>
    <w:rsid w:val="00760366"/>
    <w:rsid w:val="00767EE6"/>
    <w:rsid w:val="00784A03"/>
    <w:rsid w:val="00791C38"/>
    <w:rsid w:val="0079654B"/>
    <w:rsid w:val="007C6563"/>
    <w:rsid w:val="007C7D4B"/>
    <w:rsid w:val="007D16BF"/>
    <w:rsid w:val="007E7222"/>
    <w:rsid w:val="00810671"/>
    <w:rsid w:val="00816093"/>
    <w:rsid w:val="0082568E"/>
    <w:rsid w:val="00833056"/>
    <w:rsid w:val="00834224"/>
    <w:rsid w:val="00843F0C"/>
    <w:rsid w:val="008623C5"/>
    <w:rsid w:val="00870E40"/>
    <w:rsid w:val="008811CD"/>
    <w:rsid w:val="00886887"/>
    <w:rsid w:val="0088721E"/>
    <w:rsid w:val="008B12BE"/>
    <w:rsid w:val="008D0307"/>
    <w:rsid w:val="00902D23"/>
    <w:rsid w:val="00911649"/>
    <w:rsid w:val="00914210"/>
    <w:rsid w:val="00921158"/>
    <w:rsid w:val="0093642C"/>
    <w:rsid w:val="0095394B"/>
    <w:rsid w:val="00956E0D"/>
    <w:rsid w:val="00982965"/>
    <w:rsid w:val="00995743"/>
    <w:rsid w:val="009B2F72"/>
    <w:rsid w:val="009C353B"/>
    <w:rsid w:val="009D0F1E"/>
    <w:rsid w:val="009D18D2"/>
    <w:rsid w:val="009D44EB"/>
    <w:rsid w:val="009E776D"/>
    <w:rsid w:val="00A11C7D"/>
    <w:rsid w:val="00A12672"/>
    <w:rsid w:val="00A21FCB"/>
    <w:rsid w:val="00A31C40"/>
    <w:rsid w:val="00A34BCE"/>
    <w:rsid w:val="00A36E54"/>
    <w:rsid w:val="00A768AB"/>
    <w:rsid w:val="00A8174F"/>
    <w:rsid w:val="00A92CB0"/>
    <w:rsid w:val="00AA4A50"/>
    <w:rsid w:val="00AA5B1F"/>
    <w:rsid w:val="00AB18BC"/>
    <w:rsid w:val="00AB5D90"/>
    <w:rsid w:val="00AC76E8"/>
    <w:rsid w:val="00AD1155"/>
    <w:rsid w:val="00B00830"/>
    <w:rsid w:val="00B00B15"/>
    <w:rsid w:val="00B40003"/>
    <w:rsid w:val="00B4763B"/>
    <w:rsid w:val="00B66C89"/>
    <w:rsid w:val="00B722A0"/>
    <w:rsid w:val="00BA062F"/>
    <w:rsid w:val="00BA3B96"/>
    <w:rsid w:val="00BA79AB"/>
    <w:rsid w:val="00BB2720"/>
    <w:rsid w:val="00BC6332"/>
    <w:rsid w:val="00C003F0"/>
    <w:rsid w:val="00C03901"/>
    <w:rsid w:val="00C234AB"/>
    <w:rsid w:val="00C2569D"/>
    <w:rsid w:val="00C32BD4"/>
    <w:rsid w:val="00C46D5A"/>
    <w:rsid w:val="00C5343B"/>
    <w:rsid w:val="00C5711B"/>
    <w:rsid w:val="00C66A5D"/>
    <w:rsid w:val="00C720E2"/>
    <w:rsid w:val="00CD14E1"/>
    <w:rsid w:val="00CE67E3"/>
    <w:rsid w:val="00CE7620"/>
    <w:rsid w:val="00D268BF"/>
    <w:rsid w:val="00D40EBB"/>
    <w:rsid w:val="00D47F6D"/>
    <w:rsid w:val="00D50C66"/>
    <w:rsid w:val="00D53B61"/>
    <w:rsid w:val="00D6065B"/>
    <w:rsid w:val="00D640CB"/>
    <w:rsid w:val="00D702D4"/>
    <w:rsid w:val="00D8297D"/>
    <w:rsid w:val="00D952A0"/>
    <w:rsid w:val="00DC15A8"/>
    <w:rsid w:val="00DD1ECA"/>
    <w:rsid w:val="00DD5FD6"/>
    <w:rsid w:val="00DF1510"/>
    <w:rsid w:val="00DF2213"/>
    <w:rsid w:val="00E05164"/>
    <w:rsid w:val="00E12EAA"/>
    <w:rsid w:val="00E156FE"/>
    <w:rsid w:val="00E322E8"/>
    <w:rsid w:val="00E33640"/>
    <w:rsid w:val="00E530C6"/>
    <w:rsid w:val="00E56063"/>
    <w:rsid w:val="00E63F19"/>
    <w:rsid w:val="00E70730"/>
    <w:rsid w:val="00E74450"/>
    <w:rsid w:val="00E7468E"/>
    <w:rsid w:val="00E762CC"/>
    <w:rsid w:val="00E84CE8"/>
    <w:rsid w:val="00E944A3"/>
    <w:rsid w:val="00EA2527"/>
    <w:rsid w:val="00EB1027"/>
    <w:rsid w:val="00EC29FB"/>
    <w:rsid w:val="00F2091A"/>
    <w:rsid w:val="00F33B9A"/>
    <w:rsid w:val="00F45A43"/>
    <w:rsid w:val="00F5448E"/>
    <w:rsid w:val="00F563D9"/>
    <w:rsid w:val="00F6041E"/>
    <w:rsid w:val="00F70BA7"/>
    <w:rsid w:val="00F87C93"/>
    <w:rsid w:val="00F91458"/>
    <w:rsid w:val="00F922EC"/>
    <w:rsid w:val="00FA7D4D"/>
    <w:rsid w:val="00FB118E"/>
    <w:rsid w:val="00FB65F9"/>
    <w:rsid w:val="00FC6E76"/>
    <w:rsid w:val="00FE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3D48"/>
  <w15:chartTrackingRefBased/>
  <w15:docId w15:val="{3FA63BB3-CD46-4350-A1DB-DA9839C1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D2F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9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3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69CE"/>
    <w:pPr>
      <w:keepNext/>
      <w:keepLines/>
      <w:spacing w:after="120" w:line="259" w:lineRule="auto"/>
      <w:ind w:firstLine="720"/>
      <w:jc w:val="left"/>
      <w:outlineLvl w:val="3"/>
    </w:pPr>
    <w:rPr>
      <w:rFonts w:eastAsiaTheme="majorEastAsia" w:cstheme="majorBidi"/>
      <w:i/>
      <w:iCs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9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3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69CE"/>
    <w:rPr>
      <w:rFonts w:ascii="Times New Roman" w:eastAsiaTheme="majorEastAsia" w:hAnsi="Times New Roman" w:cstheme="majorBidi"/>
      <w:i/>
      <w:iCs/>
      <w:sz w:val="26"/>
    </w:rPr>
  </w:style>
  <w:style w:type="paragraph" w:styleId="BodyText">
    <w:name w:val="Body Text"/>
    <w:basedOn w:val="Normal"/>
    <w:link w:val="BodyTextChar"/>
    <w:semiHidden/>
    <w:unhideWhenUsed/>
    <w:rsid w:val="00381D2F"/>
  </w:style>
  <w:style w:type="character" w:customStyle="1" w:styleId="BodyTextChar">
    <w:name w:val="Body Text Char"/>
    <w:basedOn w:val="DefaultParagraphFont"/>
    <w:link w:val="BodyText"/>
    <w:semiHidden/>
    <w:rsid w:val="00381D2F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81D2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15C5F"/>
  </w:style>
  <w:style w:type="character" w:customStyle="1" w:styleId="spellingerror">
    <w:name w:val="spellingerror"/>
    <w:basedOn w:val="DefaultParagraphFont"/>
    <w:rsid w:val="00715C5F"/>
  </w:style>
  <w:style w:type="paragraph" w:styleId="Header">
    <w:name w:val="header"/>
    <w:basedOn w:val="Normal"/>
    <w:link w:val="HeaderChar"/>
    <w:uiPriority w:val="99"/>
    <w:unhideWhenUsed/>
    <w:rsid w:val="00B00B1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1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00B1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15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92CB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2CB0"/>
    <w:pPr>
      <w:spacing w:before="0" w:after="100" w:line="256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D40EBB"/>
    <w:pPr>
      <w:tabs>
        <w:tab w:val="left" w:pos="880"/>
        <w:tab w:val="right" w:leader="dot" w:pos="9350"/>
      </w:tabs>
      <w:spacing w:before="0" w:after="100" w:line="256" w:lineRule="auto"/>
      <w:ind w:left="220"/>
      <w:jc w:val="left"/>
    </w:pPr>
    <w:rPr>
      <w:rFonts w:eastAsiaTheme="minorEastAsia"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92CB0"/>
    <w:pPr>
      <w:spacing w:before="0" w:after="100" w:line="256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92CB0"/>
    <w:pPr>
      <w:spacing w:line="256" w:lineRule="auto"/>
      <w:jc w:val="left"/>
      <w:outlineLvl w:val="9"/>
    </w:pPr>
  </w:style>
  <w:style w:type="paragraph" w:customStyle="1" w:styleId="Heading1-NoNumber">
    <w:name w:val="Heading1-NoNumber"/>
    <w:basedOn w:val="Heading1"/>
    <w:qFormat/>
    <w:rsid w:val="00472068"/>
    <w:pPr>
      <w:keepLines w:val="0"/>
      <w:pageBreakBefore/>
      <w:spacing w:before="120"/>
      <w:jc w:val="center"/>
    </w:pPr>
    <w:rPr>
      <w:rFonts w:ascii="Arial" w:eastAsia="Times New Roman" w:hAnsi="Arial" w:cs="Times New Roman"/>
      <w:b/>
      <w:color w:val="auto"/>
      <w:sz w:val="28"/>
      <w:szCs w:val="20"/>
    </w:rPr>
  </w:style>
  <w:style w:type="character" w:customStyle="1" w:styleId="H1Char">
    <w:name w:val="H1 Char"/>
    <w:basedOn w:val="DefaultParagraphFont"/>
    <w:link w:val="H1"/>
    <w:locked/>
    <w:rsid w:val="00690310"/>
    <w:rPr>
      <w:rFonts w:ascii="Times New Roman" w:eastAsia="Times New Roman" w:hAnsi="Times New Roman" w:cs="Times New Roman"/>
      <w:b/>
      <w:color w:val="FF0000"/>
      <w:sz w:val="40"/>
      <w:szCs w:val="40"/>
    </w:rPr>
  </w:style>
  <w:style w:type="paragraph" w:customStyle="1" w:styleId="H1">
    <w:name w:val="H1"/>
    <w:basedOn w:val="ListParagraph"/>
    <w:link w:val="H1Char"/>
    <w:qFormat/>
    <w:rsid w:val="00690310"/>
    <w:pPr>
      <w:numPr>
        <w:numId w:val="1"/>
      </w:numPr>
      <w:spacing w:before="0" w:after="160" w:line="480" w:lineRule="auto"/>
      <w:jc w:val="left"/>
      <w:outlineLvl w:val="0"/>
    </w:pPr>
    <w:rPr>
      <w:b/>
      <w:color w:val="FF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690310"/>
    <w:pPr>
      <w:ind w:left="720"/>
      <w:contextualSpacing/>
    </w:pPr>
  </w:style>
  <w:style w:type="paragraph" w:customStyle="1" w:styleId="H3">
    <w:name w:val="H3"/>
    <w:basedOn w:val="Heading3"/>
    <w:link w:val="H3Char"/>
    <w:qFormat/>
    <w:rsid w:val="00690310"/>
    <w:pPr>
      <w:keepLines w:val="0"/>
      <w:numPr>
        <w:ilvl w:val="1"/>
        <w:numId w:val="1"/>
      </w:numPr>
      <w:spacing w:before="120"/>
    </w:pPr>
    <w:rPr>
      <w:rFonts w:ascii="Times New Roman" w:eastAsia="Times New Roman" w:hAnsi="Times New Roman" w:cs="Times New Roman"/>
      <w:b/>
      <w:i/>
      <w:color w:val="auto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31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10"/>
    <w:rPr>
      <w:rFonts w:ascii="Segoe UI" w:eastAsia="Times New Roman" w:hAnsi="Segoe UI" w:cs="Segoe UI"/>
      <w:sz w:val="18"/>
      <w:szCs w:val="18"/>
    </w:rPr>
  </w:style>
  <w:style w:type="character" w:customStyle="1" w:styleId="H2Char">
    <w:name w:val="H2 Char"/>
    <w:basedOn w:val="DefaultParagraphFont"/>
    <w:link w:val="H2"/>
    <w:locked/>
    <w:rsid w:val="00196F20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H2">
    <w:name w:val="H2"/>
    <w:basedOn w:val="ListParagraph"/>
    <w:link w:val="H2Char"/>
    <w:autoRedefine/>
    <w:qFormat/>
    <w:rsid w:val="00196F20"/>
    <w:pPr>
      <w:numPr>
        <w:numId w:val="40"/>
      </w:numPr>
      <w:spacing w:before="0" w:after="160" w:line="240" w:lineRule="auto"/>
      <w:jc w:val="left"/>
      <w:outlineLvl w:val="1"/>
    </w:pPr>
    <w:rPr>
      <w:b/>
      <w:sz w:val="28"/>
      <w:szCs w:val="28"/>
    </w:rPr>
  </w:style>
  <w:style w:type="paragraph" w:customStyle="1" w:styleId="paragraph">
    <w:name w:val="paragraph"/>
    <w:basedOn w:val="Normal"/>
    <w:rsid w:val="00690310"/>
    <w:pPr>
      <w:spacing w:before="100" w:beforeAutospacing="1" w:after="100" w:afterAutospacing="1" w:line="240" w:lineRule="auto"/>
      <w:jc w:val="left"/>
    </w:pPr>
    <w:rPr>
      <w:szCs w:val="24"/>
    </w:rPr>
  </w:style>
  <w:style w:type="character" w:customStyle="1" w:styleId="eop">
    <w:name w:val="eop"/>
    <w:basedOn w:val="DefaultParagraphFont"/>
    <w:rsid w:val="00690310"/>
  </w:style>
  <w:style w:type="paragraph" w:styleId="Caption">
    <w:name w:val="caption"/>
    <w:basedOn w:val="Normal"/>
    <w:next w:val="Normal"/>
    <w:autoRedefine/>
    <w:uiPriority w:val="35"/>
    <w:unhideWhenUsed/>
    <w:qFormat/>
    <w:rsid w:val="00320E83"/>
    <w:pPr>
      <w:spacing w:after="200" w:line="240" w:lineRule="auto"/>
      <w:jc w:val="center"/>
    </w:pPr>
    <w:rPr>
      <w:rFonts w:eastAsiaTheme="minorHAnsi" w:cstheme="minorBidi"/>
      <w:i/>
      <w:iCs/>
      <w:sz w:val="22"/>
      <w:szCs w:val="18"/>
    </w:rPr>
  </w:style>
  <w:style w:type="paragraph" w:customStyle="1" w:styleId="Bang">
    <w:name w:val="Bang"/>
    <w:basedOn w:val="Normal"/>
    <w:autoRedefine/>
    <w:rsid w:val="002569CE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9CE"/>
    <w:rPr>
      <w:rFonts w:ascii="Times New Roman" w:hAnsi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9CE"/>
    <w:pPr>
      <w:spacing w:before="0" w:after="160" w:line="240" w:lineRule="auto"/>
      <w:jc w:val="left"/>
    </w:pPr>
    <w:rPr>
      <w:rFonts w:eastAsiaTheme="minorHAnsi" w:cstheme="minorBidi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9CE"/>
    <w:rPr>
      <w:rFonts w:ascii="Times New Roman" w:hAnsi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9CE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2569CE"/>
    <w:pPr>
      <w:spacing w:before="0" w:line="259" w:lineRule="auto"/>
      <w:jc w:val="left"/>
    </w:pPr>
    <w:rPr>
      <w:rFonts w:eastAsiaTheme="minorHAnsi" w:cstheme="minorBidi"/>
      <w:sz w:val="26"/>
      <w:szCs w:val="22"/>
    </w:rPr>
  </w:style>
  <w:style w:type="paragraph" w:customStyle="1" w:styleId="TableCaption">
    <w:name w:val="TableCaption"/>
    <w:basedOn w:val="NormalIndent"/>
    <w:rsid w:val="002569CE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styleId="NormalIndent">
    <w:name w:val="Normal Indent"/>
    <w:basedOn w:val="Normal"/>
    <w:uiPriority w:val="99"/>
    <w:semiHidden/>
    <w:unhideWhenUsed/>
    <w:rsid w:val="002569CE"/>
    <w:pPr>
      <w:spacing w:before="0" w:after="160" w:line="259" w:lineRule="auto"/>
      <w:ind w:left="720"/>
      <w:jc w:val="left"/>
    </w:pPr>
    <w:rPr>
      <w:rFonts w:eastAsiaTheme="minorHAnsi" w:cstheme="minorBidi"/>
      <w:sz w:val="26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E65FF"/>
    <w:rPr>
      <w:sz w:val="16"/>
      <w:szCs w:val="16"/>
    </w:rPr>
  </w:style>
  <w:style w:type="paragraph" w:styleId="Revision">
    <w:name w:val="Revision"/>
    <w:hidden/>
    <w:uiPriority w:val="99"/>
    <w:semiHidden/>
    <w:rsid w:val="00FE65FF"/>
    <w:rPr>
      <w:rFonts w:ascii="Times New Roman" w:hAnsi="Times New Roman"/>
      <w:sz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5FF"/>
    <w:rPr>
      <w:color w:val="605E5C"/>
      <w:shd w:val="clear" w:color="auto" w:fill="E1DFDD"/>
    </w:rPr>
  </w:style>
  <w:style w:type="character" w:customStyle="1" w:styleId="H3Char">
    <w:name w:val="H3 Char"/>
    <w:basedOn w:val="Heading3Char"/>
    <w:link w:val="H3"/>
    <w:rsid w:val="00F91458"/>
    <w:rPr>
      <w:rFonts w:ascii="Times New Roman" w:eastAsia="Times New Roman" w:hAnsi="Times New Roman" w:cs="Times New Roman"/>
      <w:b/>
      <w:i/>
      <w:color w:val="1F4D78" w:themeColor="accent1" w:themeShade="7F"/>
      <w:sz w:val="2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817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57FEF"/>
    <w:pPr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ableCaptionSmall">
    <w:name w:val="TableCaptionSmall"/>
    <w:basedOn w:val="Normal"/>
    <w:rsid w:val="00196F20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Nam\Documents\Custom%20Office%20Templates\Bia-bao-cao-bt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Bia-bao-cao-btl.dotx</Template>
  <TotalTime>0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HoangNam</dc:creator>
  <cp:keywords/>
  <dc:description/>
  <cp:lastModifiedBy>Dinh Hoang Nam 20162793</cp:lastModifiedBy>
  <cp:revision>2</cp:revision>
  <dcterms:created xsi:type="dcterms:W3CDTF">2019-04-22T13:50:00Z</dcterms:created>
  <dcterms:modified xsi:type="dcterms:W3CDTF">2019-04-22T13:50:00Z</dcterms:modified>
</cp:coreProperties>
</file>